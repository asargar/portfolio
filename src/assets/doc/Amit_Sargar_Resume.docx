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"/>
        <w:gridCol w:w="132"/>
        <w:gridCol w:w="89"/>
        <w:gridCol w:w="2310"/>
        <w:gridCol w:w="267"/>
        <w:gridCol w:w="267"/>
        <w:gridCol w:w="711"/>
        <w:gridCol w:w="7142"/>
      </w:tblGrid>
      <w:tr w:rsidR="000334C1" w:rsidRPr="00EC0F79" w:rsidTr="008708A5">
        <w:trPr>
          <w:trHeight w:val="540"/>
        </w:trPr>
        <w:tc>
          <w:tcPr>
            <w:tcW w:w="532" w:type="dxa"/>
            <w:gridSpan w:val="3"/>
          </w:tcPr>
          <w:p w:rsidR="000334C1" w:rsidRDefault="000334C1"/>
        </w:tc>
        <w:sdt>
          <w:sdtPr>
            <w:id w:val="-824886985"/>
            <w:placeholder>
              <w:docPart w:val="F7CD224E22CB476495109B4E143AFB8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10" w:type="dxa"/>
                <w:tcBorders>
                  <w:bottom w:val="single" w:sz="4" w:space="0" w:color="FFFFFF" w:themeColor="background1"/>
                </w:tcBorders>
              </w:tcPr>
              <w:p w:rsidR="000334C1" w:rsidRDefault="000334C1" w:rsidP="000334C1">
                <w:pPr>
                  <w:pStyle w:val="Heading4"/>
                </w:pPr>
                <w:r>
                  <w:t>A B O U T  M E</w:t>
                </w:r>
              </w:p>
            </w:tc>
          </w:sdtContent>
        </w:sdt>
        <w:tc>
          <w:tcPr>
            <w:tcW w:w="534" w:type="dxa"/>
            <w:gridSpan w:val="2"/>
          </w:tcPr>
          <w:p w:rsidR="000334C1" w:rsidRDefault="000334C1"/>
        </w:tc>
        <w:tc>
          <w:tcPr>
            <w:tcW w:w="711" w:type="dxa"/>
            <w:vMerge w:val="restart"/>
          </w:tcPr>
          <w:p w:rsidR="000334C1" w:rsidRPr="004548CE" w:rsidRDefault="009D646A" w:rsidP="004548CE">
            <w:r w:rsidRPr="004548C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1D32822D" wp14:editId="58BE7F7E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38100" t="19050" r="54610" b="3683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grpFill/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grpFill/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grpFill/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grpFill/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598F15" id="Group 94" o:spid="_x0000_s1026" style="position:absolute;margin-left:-192.6pt;margin-top:-95.5pt;width:210.2pt;height:1041.1pt;z-index:-251577344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" filled="f" strokecolor="#404040 [2429]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" filled="f" strokecolor="#404040 [2429]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" filled="f" strokecolor="#404040 [2429]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" filled="f" strokecolor="#404040 [2429]" strokeweight="1pt"/>
                      </v:group>
      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" filled="f" strokecolor="#404040 [2429]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" filled="f" strokecolor="#404040 [2429]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" filled="f" strokecolor="#404040 [2429]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" filled="f" strokecolor="#404040 [2429]" strokeweight="1pt"/>
                      </v:group>
      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" filled="f" strokecolor="#404040 [2429]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" filled="f" strokecolor="#404040 [2429]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" filled="f" strokecolor="#404040 [2429]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" filled="f" strokecolor="#404040 [2429]" strokeweight="1pt"/>
                      </v:group>
      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" filled="f" strokecolor="#404040 [2429]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" filled="f" strokecolor="#404040 [2429]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" filled="f" strokecolor="#404040 [2429]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" filled="f" strokecolor="#404040 [2429]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142" w:type="dxa"/>
            <w:vMerge w:val="restart"/>
          </w:tcPr>
          <w:p w:rsidR="000334C1" w:rsidRPr="00096D18" w:rsidRDefault="008F489A" w:rsidP="002E7306">
            <w:pPr>
              <w:pStyle w:val="Title"/>
              <w:rPr>
                <w:color w:val="auto"/>
                <w:lang w:val="it-IT"/>
              </w:rPr>
            </w:pPr>
            <w:r w:rsidRPr="00096D18">
              <w:rPr>
                <w:color w:val="auto"/>
              </w:rPr>
              <w:t>Amit Sargar</w:t>
            </w:r>
            <w:r w:rsidR="00B91253">
              <w:rPr>
                <w:color w:val="auto"/>
              </w:rPr>
              <w:t xml:space="preserve"> </w:t>
            </w:r>
            <w:r w:rsidR="00CA0BD3" w:rsidRPr="00CA0BD3">
              <w:rPr>
                <w:color w:val="auto"/>
                <w:sz w:val="24"/>
                <w:szCs w:val="24"/>
              </w:rPr>
              <w:t>(</w:t>
            </w:r>
            <w:hyperlink r:id="rId11" w:history="1">
              <w:r w:rsidR="005B3BBD">
                <w:rPr>
                  <w:rStyle w:val="Hyperlink"/>
                  <w:sz w:val="24"/>
                  <w:szCs w:val="24"/>
                </w:rPr>
                <w:t>amitsargar.in</w:t>
              </w:r>
            </w:hyperlink>
            <w:r w:rsidR="00CA0BD3" w:rsidRPr="00CA0BD3">
              <w:rPr>
                <w:color w:val="auto"/>
                <w:sz w:val="24"/>
                <w:szCs w:val="24"/>
              </w:rPr>
              <w:t>)</w:t>
            </w:r>
          </w:p>
          <w:p w:rsidR="00673318" w:rsidRPr="00673318" w:rsidRDefault="00CA0BD3" w:rsidP="00673318">
            <w:pPr>
              <w:pStyle w:val="Subtitle"/>
              <w:rPr>
                <w:color w:val="auto"/>
              </w:rPr>
            </w:pPr>
            <w:r>
              <w:rPr>
                <w:color w:val="auto"/>
              </w:rPr>
              <w:t>FUll Stack devloper</w:t>
            </w:r>
          </w:p>
          <w:p w:rsidR="00657DF6" w:rsidRDefault="00657DF6" w:rsidP="00657DF6">
            <w:pPr>
              <w:pStyle w:val="Heading1"/>
              <w:spacing w:before="0" w:line="240" w:lineRule="auto"/>
              <w:rPr>
                <w:b/>
                <w:color w:val="auto"/>
              </w:rPr>
            </w:pPr>
            <w:r w:rsidRPr="00657DF6">
              <w:rPr>
                <w:b/>
                <w:color w:val="auto"/>
              </w:rPr>
              <w:t>SkillS</w:t>
            </w:r>
          </w:p>
          <w:p w:rsidR="00657DF6" w:rsidRPr="00657DF6" w:rsidRDefault="00657DF6" w:rsidP="00657DF6">
            <w:r w:rsidRPr="004548CE">
              <w:rPr>
                <w:noProof/>
                <w:color w:val="auto"/>
                <w:lang w:val="it-IT"/>
              </w:rPr>
              <mc:AlternateContent>
                <mc:Choice Requires="wps">
                  <w:drawing>
                    <wp:inline distT="0" distB="0" distL="0" distR="0" wp14:anchorId="64F78A2D" wp14:editId="077CDF81">
                      <wp:extent cx="4419600" cy="944880"/>
                      <wp:effectExtent l="0" t="0" r="0" b="762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9600" cy="9448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57DF6" w:rsidRDefault="00657DF6" w:rsidP="00657DF6">
                                  <w:pPr>
                                    <w:rPr>
                                      <w:color w:val="auto"/>
                                    </w:rPr>
                                  </w:pPr>
                                  <w:r w:rsidRPr="00657DF6">
                                    <w:rPr>
                                      <w:b/>
                                      <w:color w:val="auto"/>
                                    </w:rPr>
                                    <w:t>Programing Language: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 w:rsidRPr="00657DF6">
                                    <w:rPr>
                                      <w:color w:val="auto"/>
                                    </w:rPr>
                                    <w:t>Java</w:t>
                                  </w:r>
                                </w:p>
                                <w:p w:rsidR="00657DF6" w:rsidRPr="00657DF6" w:rsidRDefault="00657DF6" w:rsidP="00657DF6">
                                  <w:pPr>
                                    <w:rPr>
                                      <w:color w:val="auto"/>
                                    </w:rPr>
                                  </w:pPr>
                                  <w:r w:rsidRPr="00657DF6">
                                    <w:rPr>
                                      <w:b/>
                                      <w:color w:val="auto"/>
                                    </w:rPr>
                                    <w:t>Frameworks:</w:t>
                                  </w:r>
                                  <w:r w:rsidRPr="00657DF6">
                                    <w:rPr>
                                      <w:color w:val="auto"/>
                                    </w:rPr>
                                    <w:t xml:space="preserve"> Spring MVC, Hibernate</w:t>
                                  </w:r>
                                </w:p>
                                <w:p w:rsidR="00657DF6" w:rsidRDefault="00657DF6" w:rsidP="00657DF6">
                                  <w:pPr>
                                    <w:rPr>
                                      <w:color w:val="auto"/>
                                    </w:rPr>
                                  </w:pPr>
                                  <w:r w:rsidRPr="00657DF6">
                                    <w:rPr>
                                      <w:b/>
                                      <w:color w:val="auto"/>
                                    </w:rPr>
                                    <w:t>Web Development: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 w:rsidRPr="00657DF6">
                                    <w:rPr>
                                      <w:color w:val="auto"/>
                                    </w:rPr>
                                    <w:t>Angular, jQuery, HTML5, CSS</w:t>
                                  </w:r>
                                  <w:r w:rsidR="004106A6">
                                    <w:rPr>
                                      <w:color w:val="auto"/>
                                    </w:rPr>
                                    <w:t>, Drupal</w:t>
                                  </w:r>
                                </w:p>
                                <w:p w:rsidR="00657DF6" w:rsidRPr="00657DF6" w:rsidRDefault="00657DF6" w:rsidP="00657DF6">
                                  <w:pPr>
                                    <w:rPr>
                                      <w:color w:val="auto"/>
                                    </w:rPr>
                                  </w:pPr>
                                  <w:r w:rsidRPr="00657DF6">
                                    <w:rPr>
                                      <w:b/>
                                      <w:color w:val="auto"/>
                                    </w:rPr>
                                    <w:t>Database:</w:t>
                                  </w:r>
                                  <w:r>
                                    <w:rPr>
                                      <w:b/>
                                      <w:color w:val="aut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auto"/>
                                    </w:rPr>
                                    <w:t>MySql</w:t>
                                  </w:r>
                                  <w:proofErr w:type="spellEnd"/>
                                </w:p>
                                <w:p w:rsidR="00657DF6" w:rsidRPr="00657DF6" w:rsidRDefault="00657DF6" w:rsidP="00657DF6">
                                  <w:pPr>
                                    <w:rPr>
                                      <w:color w:val="auto"/>
                                    </w:rPr>
                                  </w:pPr>
                                  <w:r w:rsidRPr="00657DF6">
                                    <w:rPr>
                                      <w:color w:val="auto"/>
                                    </w:rPr>
                                    <w:t xml:space="preserve">Drupal, PHP, </w:t>
                                  </w:r>
                                  <w:proofErr w:type="spellStart"/>
                                  <w:r w:rsidRPr="00657DF6">
                                    <w:rPr>
                                      <w:color w:val="auto"/>
                                    </w:rPr>
                                    <w:t>MySql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4F78A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width:348pt;height:7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" filled="f" stroked="f" strokeweight=".5pt">
                      <v:textbox inset="0,,0">
                        <w:txbxContent>
                          <w:p w:rsidR="00657DF6" w:rsidRDefault="00657DF6" w:rsidP="00657DF6">
                            <w:pPr>
                              <w:rPr>
                                <w:color w:val="auto"/>
                              </w:rPr>
                            </w:pPr>
                            <w:r w:rsidRPr="00657DF6">
                              <w:rPr>
                                <w:b/>
                                <w:color w:val="auto"/>
                              </w:rPr>
                              <w:t>Programing Language: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657DF6">
                              <w:rPr>
                                <w:color w:val="auto"/>
                              </w:rPr>
                              <w:t>Java</w:t>
                            </w:r>
                          </w:p>
                          <w:p w:rsidR="00657DF6" w:rsidRPr="00657DF6" w:rsidRDefault="00657DF6" w:rsidP="00657DF6">
                            <w:pPr>
                              <w:rPr>
                                <w:color w:val="auto"/>
                              </w:rPr>
                            </w:pPr>
                            <w:r w:rsidRPr="00657DF6">
                              <w:rPr>
                                <w:b/>
                                <w:color w:val="auto"/>
                              </w:rPr>
                              <w:t>Frameworks:</w:t>
                            </w:r>
                            <w:r w:rsidRPr="00657DF6">
                              <w:rPr>
                                <w:color w:val="auto"/>
                              </w:rPr>
                              <w:t xml:space="preserve"> Spring MVC, Hibernate</w:t>
                            </w:r>
                          </w:p>
                          <w:p w:rsidR="00657DF6" w:rsidRDefault="00657DF6" w:rsidP="00657DF6">
                            <w:pPr>
                              <w:rPr>
                                <w:color w:val="auto"/>
                              </w:rPr>
                            </w:pPr>
                            <w:r w:rsidRPr="00657DF6">
                              <w:rPr>
                                <w:b/>
                                <w:color w:val="auto"/>
                              </w:rPr>
                              <w:t>Web Development: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657DF6">
                              <w:rPr>
                                <w:color w:val="auto"/>
                              </w:rPr>
                              <w:t>Angular, jQuery, HTML5, CSS</w:t>
                            </w:r>
                            <w:r w:rsidR="004106A6">
                              <w:rPr>
                                <w:color w:val="auto"/>
                              </w:rPr>
                              <w:t>, Drupal</w:t>
                            </w:r>
                          </w:p>
                          <w:p w:rsidR="00657DF6" w:rsidRPr="00657DF6" w:rsidRDefault="00657DF6" w:rsidP="00657DF6">
                            <w:pPr>
                              <w:rPr>
                                <w:color w:val="auto"/>
                              </w:rPr>
                            </w:pPr>
                            <w:r w:rsidRPr="00657DF6">
                              <w:rPr>
                                <w:b/>
                                <w:color w:val="auto"/>
                              </w:rPr>
                              <w:t>Database:</w:t>
                            </w:r>
                            <w:r>
                              <w:rPr>
                                <w:b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MySql</w:t>
                            </w:r>
                            <w:proofErr w:type="spellEnd"/>
                          </w:p>
                          <w:p w:rsidR="00657DF6" w:rsidRPr="00657DF6" w:rsidRDefault="00657DF6" w:rsidP="00657DF6">
                            <w:pPr>
                              <w:rPr>
                                <w:color w:val="auto"/>
                              </w:rPr>
                            </w:pPr>
                            <w:r w:rsidRPr="00657DF6">
                              <w:rPr>
                                <w:color w:val="auto"/>
                              </w:rPr>
                              <w:t xml:space="preserve">Drupal, PHP, </w:t>
                            </w:r>
                            <w:proofErr w:type="spellStart"/>
                            <w:r w:rsidRPr="00657DF6">
                              <w:rPr>
                                <w:color w:val="auto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0334C1" w:rsidRPr="004548CE" w:rsidRDefault="00336C6A" w:rsidP="00657DF6">
            <w:pPr>
              <w:pStyle w:val="Heading1"/>
              <w:spacing w:before="0" w:line="240" w:lineRule="auto"/>
              <w:rPr>
                <w:color w:val="auto"/>
              </w:rPr>
            </w:pPr>
            <w:sdt>
              <w:sdtPr>
                <w:rPr>
                  <w:color w:val="auto"/>
                </w:rPr>
                <w:id w:val="1696962928"/>
                <w:placeholder>
                  <w:docPart w:val="34D14E2187054D2188D356A7EB26DFE0"/>
                </w:placeholder>
                <w:temporary/>
                <w:showingPlcHdr/>
                <w15:appearance w15:val="hidden"/>
              </w:sdtPr>
              <w:sdtEndPr/>
              <w:sdtContent>
                <w:r w:rsidR="000334C1" w:rsidRPr="004548CE">
                  <w:rPr>
                    <w:b/>
                    <w:color w:val="auto"/>
                  </w:rPr>
                  <w:t>Experience</w:t>
                </w:r>
              </w:sdtContent>
            </w:sdt>
          </w:p>
          <w:p w:rsidR="000334C1" w:rsidRPr="00D974CD" w:rsidRDefault="008F489A" w:rsidP="00EC0F79">
            <w:pPr>
              <w:pStyle w:val="Heading2"/>
              <w:rPr>
                <w:b/>
                <w:color w:val="auto"/>
                <w:sz w:val="28"/>
                <w:szCs w:val="28"/>
              </w:rPr>
            </w:pPr>
            <w:r w:rsidRPr="00D974CD">
              <w:rPr>
                <w:b/>
                <w:color w:val="auto"/>
                <w:sz w:val="28"/>
                <w:szCs w:val="28"/>
              </w:rPr>
              <w:t>Consultant</w:t>
            </w:r>
            <w:r w:rsidR="008033ED">
              <w:rPr>
                <w:b/>
                <w:color w:val="auto"/>
                <w:sz w:val="28"/>
                <w:szCs w:val="28"/>
              </w:rPr>
              <w:t xml:space="preserve"> - </w:t>
            </w:r>
            <w:r w:rsidRPr="00D974CD">
              <w:rPr>
                <w:b/>
                <w:color w:val="auto"/>
                <w:sz w:val="28"/>
                <w:szCs w:val="28"/>
              </w:rPr>
              <w:t>deloitte</w:t>
            </w:r>
          </w:p>
          <w:p w:rsidR="000334C1" w:rsidRPr="004548CE" w:rsidRDefault="000334C1" w:rsidP="00EC0F79">
            <w:pPr>
              <w:pStyle w:val="Heading3"/>
              <w:rPr>
                <w:color w:val="auto"/>
              </w:rPr>
            </w:pPr>
            <w:r w:rsidRPr="004548CE">
              <w:rPr>
                <w:color w:val="auto"/>
              </w:rPr>
              <w:t>(</w:t>
            </w:r>
            <w:r w:rsidR="008C4A3D">
              <w:rPr>
                <w:color w:val="auto"/>
              </w:rPr>
              <w:t>Dec</w:t>
            </w:r>
            <w:r w:rsidR="004548CE" w:rsidRPr="004548CE">
              <w:rPr>
                <w:color w:val="auto"/>
              </w:rPr>
              <w:t xml:space="preserve"> </w:t>
            </w:r>
            <w:r w:rsidR="008F489A" w:rsidRPr="004548CE">
              <w:rPr>
                <w:color w:val="auto"/>
              </w:rPr>
              <w:t>201</w:t>
            </w:r>
            <w:r w:rsidR="008C4A3D">
              <w:rPr>
                <w:color w:val="auto"/>
              </w:rPr>
              <w:t>6</w:t>
            </w:r>
            <w:r w:rsidRPr="004548CE">
              <w:rPr>
                <w:color w:val="auto"/>
              </w:rPr>
              <w:t>)</w:t>
            </w:r>
          </w:p>
          <w:p w:rsidR="000B5562" w:rsidRPr="00DE6188" w:rsidRDefault="00A5046C" w:rsidP="00A5046C">
            <w:pPr>
              <w:pStyle w:val="ListParagraph"/>
              <w:numPr>
                <w:ilvl w:val="0"/>
                <w:numId w:val="5"/>
              </w:numPr>
              <w:rPr>
                <w:color w:val="auto"/>
                <w:sz w:val="22"/>
                <w:szCs w:val="22"/>
                <w:lang w:val="it-IT"/>
              </w:rPr>
            </w:pPr>
            <w:r w:rsidRPr="00A5046C">
              <w:rPr>
                <w:b/>
                <w:color w:val="auto"/>
                <w:sz w:val="22"/>
                <w:szCs w:val="22"/>
              </w:rPr>
              <w:t>Current Project:</w:t>
            </w:r>
            <w:r>
              <w:rPr>
                <w:color w:val="auto"/>
                <w:sz w:val="22"/>
                <w:szCs w:val="22"/>
              </w:rPr>
              <w:t xml:space="preserve"> Working as a </w:t>
            </w:r>
            <w:r w:rsidRPr="004106A6">
              <w:rPr>
                <w:color w:val="auto"/>
                <w:sz w:val="22"/>
                <w:szCs w:val="22"/>
              </w:rPr>
              <w:t xml:space="preserve">Full </w:t>
            </w:r>
            <w:r w:rsidR="000F28C5">
              <w:rPr>
                <w:color w:val="auto"/>
                <w:sz w:val="22"/>
                <w:szCs w:val="22"/>
              </w:rPr>
              <w:t>S</w:t>
            </w:r>
            <w:r w:rsidRPr="004106A6">
              <w:rPr>
                <w:color w:val="auto"/>
                <w:sz w:val="22"/>
                <w:szCs w:val="22"/>
              </w:rPr>
              <w:t xml:space="preserve">tack </w:t>
            </w:r>
            <w:r w:rsidR="00762E8F">
              <w:rPr>
                <w:color w:val="auto"/>
                <w:sz w:val="22"/>
                <w:szCs w:val="22"/>
              </w:rPr>
              <w:t xml:space="preserve">Java </w:t>
            </w:r>
            <w:r>
              <w:rPr>
                <w:color w:val="auto"/>
                <w:sz w:val="22"/>
                <w:szCs w:val="22"/>
              </w:rPr>
              <w:t xml:space="preserve">developer with US based </w:t>
            </w:r>
            <w:r w:rsidRPr="00F10DAB">
              <w:rPr>
                <w:b/>
                <w:color w:val="auto"/>
                <w:sz w:val="22"/>
                <w:szCs w:val="22"/>
              </w:rPr>
              <w:t>Business Insurance Firm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4106A6">
              <w:rPr>
                <w:color w:val="auto"/>
                <w:sz w:val="22"/>
                <w:szCs w:val="22"/>
              </w:rPr>
              <w:t xml:space="preserve">to enhance </w:t>
            </w:r>
            <w:r w:rsidR="00631F46">
              <w:rPr>
                <w:color w:val="auto"/>
                <w:sz w:val="22"/>
                <w:szCs w:val="22"/>
              </w:rPr>
              <w:t xml:space="preserve">their </w:t>
            </w:r>
            <w:r w:rsidRPr="004106A6">
              <w:rPr>
                <w:color w:val="auto"/>
                <w:sz w:val="22"/>
                <w:szCs w:val="22"/>
              </w:rPr>
              <w:t>existing system</w:t>
            </w:r>
            <w:r w:rsidR="00C80A13">
              <w:rPr>
                <w:color w:val="auto"/>
                <w:sz w:val="22"/>
                <w:szCs w:val="22"/>
              </w:rPr>
              <w:t>.</w:t>
            </w:r>
          </w:p>
          <w:p w:rsidR="00DE6188" w:rsidRPr="00DE6188" w:rsidRDefault="00DE6188" w:rsidP="00DE6188">
            <w:pPr>
              <w:pStyle w:val="ListParagraph"/>
              <w:numPr>
                <w:ilvl w:val="0"/>
                <w:numId w:val="5"/>
              </w:numPr>
              <w:rPr>
                <w:color w:val="auto"/>
                <w:sz w:val="22"/>
                <w:szCs w:val="22"/>
                <w:lang w:val="it-IT"/>
              </w:rPr>
            </w:pPr>
            <w:r w:rsidRPr="00131C5F">
              <w:rPr>
                <w:b/>
                <w:color w:val="auto"/>
                <w:sz w:val="22"/>
                <w:szCs w:val="22"/>
              </w:rPr>
              <w:t>Technology Stack: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EE2A6E">
              <w:rPr>
                <w:color w:val="auto"/>
                <w:sz w:val="22"/>
                <w:szCs w:val="22"/>
              </w:rPr>
              <w:t>Angular, Java, Spring, Hibernate,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EE2A6E">
              <w:rPr>
                <w:color w:val="auto"/>
                <w:sz w:val="22"/>
                <w:szCs w:val="22"/>
              </w:rPr>
              <w:t>PHP</w:t>
            </w:r>
            <w:r>
              <w:rPr>
                <w:color w:val="auto"/>
                <w:sz w:val="22"/>
                <w:szCs w:val="22"/>
              </w:rPr>
              <w:t xml:space="preserve">, </w:t>
            </w:r>
            <w:r w:rsidRPr="00EE2A6E">
              <w:rPr>
                <w:color w:val="auto"/>
                <w:sz w:val="22"/>
                <w:szCs w:val="22"/>
              </w:rPr>
              <w:t>Drupal CMS</w:t>
            </w:r>
            <w:r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auto"/>
                <w:sz w:val="22"/>
                <w:szCs w:val="22"/>
              </w:rPr>
              <w:t>MySql</w:t>
            </w:r>
            <w:proofErr w:type="spellEnd"/>
            <w:r>
              <w:rPr>
                <w:color w:val="auto"/>
                <w:sz w:val="22"/>
                <w:szCs w:val="22"/>
              </w:rPr>
              <w:t>, Maven, Grunt</w:t>
            </w:r>
            <w:r w:rsidR="00F577D9">
              <w:rPr>
                <w:color w:val="auto"/>
                <w:sz w:val="22"/>
                <w:szCs w:val="22"/>
              </w:rPr>
              <w:t>, NPM</w:t>
            </w:r>
          </w:p>
          <w:p w:rsidR="00990A69" w:rsidRPr="00EE2A6E" w:rsidRDefault="00631F46" w:rsidP="003011BF">
            <w:pPr>
              <w:pStyle w:val="ListParagraph"/>
              <w:numPr>
                <w:ilvl w:val="0"/>
                <w:numId w:val="5"/>
              </w:numPr>
              <w:rPr>
                <w:color w:val="auto"/>
                <w:sz w:val="22"/>
                <w:szCs w:val="22"/>
                <w:lang w:val="it-IT"/>
              </w:rPr>
            </w:pPr>
            <w:r w:rsidRPr="00EE2A6E">
              <w:rPr>
                <w:b/>
                <w:color w:val="auto"/>
                <w:sz w:val="22"/>
                <w:szCs w:val="22"/>
              </w:rPr>
              <w:t>Responsibility:</w:t>
            </w:r>
            <w:r w:rsidRPr="00EE2A6E">
              <w:rPr>
                <w:color w:val="auto"/>
                <w:sz w:val="22"/>
                <w:szCs w:val="22"/>
              </w:rPr>
              <w:t xml:space="preserve"> Developing</w:t>
            </w:r>
            <w:r w:rsidR="00A5046C" w:rsidRPr="00EE2A6E">
              <w:rPr>
                <w:color w:val="auto"/>
                <w:sz w:val="22"/>
                <w:szCs w:val="22"/>
              </w:rPr>
              <w:t xml:space="preserve"> new features </w:t>
            </w:r>
            <w:r w:rsidRPr="00EE2A6E">
              <w:rPr>
                <w:color w:val="auto"/>
                <w:sz w:val="22"/>
                <w:szCs w:val="22"/>
              </w:rPr>
              <w:t>and</w:t>
            </w:r>
            <w:r w:rsidR="00A5046C" w:rsidRPr="00EE2A6E">
              <w:rPr>
                <w:color w:val="auto"/>
                <w:sz w:val="22"/>
                <w:szCs w:val="22"/>
              </w:rPr>
              <w:t xml:space="preserve"> </w:t>
            </w:r>
            <w:r w:rsidRPr="00EE2A6E">
              <w:rPr>
                <w:color w:val="auto"/>
                <w:sz w:val="22"/>
                <w:szCs w:val="22"/>
              </w:rPr>
              <w:t>system</w:t>
            </w:r>
            <w:r w:rsidR="00B8533A" w:rsidRPr="00EE2A6E">
              <w:rPr>
                <w:color w:val="auto"/>
                <w:sz w:val="22"/>
                <w:szCs w:val="22"/>
              </w:rPr>
              <w:t xml:space="preserve"> enhancements like</w:t>
            </w:r>
            <w:r w:rsidRPr="00EE2A6E">
              <w:rPr>
                <w:color w:val="auto"/>
                <w:sz w:val="22"/>
                <w:szCs w:val="22"/>
              </w:rPr>
              <w:t xml:space="preserve"> </w:t>
            </w:r>
            <w:r w:rsidR="00A5046C" w:rsidRPr="00EE2A6E">
              <w:rPr>
                <w:color w:val="auto"/>
                <w:sz w:val="22"/>
                <w:szCs w:val="22"/>
              </w:rPr>
              <w:t xml:space="preserve">payment gateway </w:t>
            </w:r>
            <w:r w:rsidR="00B8533A" w:rsidRPr="00EE2A6E">
              <w:rPr>
                <w:color w:val="auto"/>
                <w:sz w:val="22"/>
                <w:szCs w:val="22"/>
              </w:rPr>
              <w:t>upgradation</w:t>
            </w:r>
            <w:r w:rsidR="00A5046C" w:rsidRPr="00EE2A6E">
              <w:rPr>
                <w:color w:val="auto"/>
                <w:sz w:val="22"/>
                <w:szCs w:val="22"/>
              </w:rPr>
              <w:t xml:space="preserve"> and making system PCI compliant</w:t>
            </w:r>
            <w:r w:rsidR="00631CCE">
              <w:rPr>
                <w:color w:val="auto"/>
                <w:sz w:val="22"/>
                <w:szCs w:val="22"/>
              </w:rPr>
              <w:t>.</w:t>
            </w:r>
          </w:p>
          <w:p w:rsidR="00D1538C" w:rsidRPr="004106A6" w:rsidRDefault="00D1538C" w:rsidP="00D1538C">
            <w:pPr>
              <w:pStyle w:val="ListParagraph"/>
              <w:numPr>
                <w:ilvl w:val="0"/>
                <w:numId w:val="5"/>
              </w:numPr>
              <w:rPr>
                <w:color w:val="auto"/>
                <w:sz w:val="22"/>
                <w:szCs w:val="22"/>
                <w:lang w:val="it-IT"/>
              </w:rPr>
            </w:pPr>
            <w:r w:rsidRPr="004106A6">
              <w:rPr>
                <w:color w:val="auto"/>
                <w:sz w:val="22"/>
                <w:szCs w:val="22"/>
              </w:rPr>
              <w:t>Represented Deloitte in largest coding contest Code Gladiator Finals in 2017 and 2018.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4106A6">
              <w:rPr>
                <w:color w:val="auto"/>
                <w:sz w:val="22"/>
                <w:szCs w:val="22"/>
              </w:rPr>
              <w:t>The 2017 coding event recognized by Guinness record for largest coding contest.</w:t>
            </w:r>
          </w:p>
          <w:p w:rsidR="000334C1" w:rsidRPr="00A5046C" w:rsidRDefault="00D1538C" w:rsidP="00A5046C">
            <w:pPr>
              <w:pStyle w:val="ListParagraph"/>
              <w:numPr>
                <w:ilvl w:val="0"/>
                <w:numId w:val="5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Joined Deloitte as Business Technology Analyst and g</w:t>
            </w:r>
            <w:r w:rsidR="004548CE" w:rsidRPr="004106A6">
              <w:rPr>
                <w:color w:val="auto"/>
                <w:sz w:val="22"/>
                <w:szCs w:val="22"/>
              </w:rPr>
              <w:t xml:space="preserve">ot promoted to Consultant </w:t>
            </w:r>
            <w:r w:rsidR="00DD595C">
              <w:rPr>
                <w:color w:val="auto"/>
                <w:sz w:val="22"/>
                <w:szCs w:val="22"/>
              </w:rPr>
              <w:t xml:space="preserve">in </w:t>
            </w:r>
            <w:r>
              <w:rPr>
                <w:color w:val="auto"/>
                <w:sz w:val="22"/>
                <w:szCs w:val="22"/>
              </w:rPr>
              <w:t>next year</w:t>
            </w:r>
            <w:r w:rsidR="00D8003B">
              <w:rPr>
                <w:color w:val="auto"/>
                <w:sz w:val="22"/>
                <w:szCs w:val="22"/>
              </w:rPr>
              <w:t>’s</w:t>
            </w:r>
            <w:r>
              <w:rPr>
                <w:color w:val="auto"/>
                <w:sz w:val="22"/>
                <w:szCs w:val="22"/>
              </w:rPr>
              <w:t xml:space="preserve"> appraisal </w:t>
            </w:r>
            <w:r w:rsidR="004548CE" w:rsidRPr="004106A6">
              <w:rPr>
                <w:color w:val="auto"/>
                <w:sz w:val="22"/>
                <w:szCs w:val="22"/>
              </w:rPr>
              <w:t xml:space="preserve">on fast track, as recognition </w:t>
            </w:r>
            <w:r w:rsidR="007C4344">
              <w:rPr>
                <w:color w:val="auto"/>
                <w:sz w:val="22"/>
                <w:szCs w:val="22"/>
              </w:rPr>
              <w:t>of</w:t>
            </w:r>
            <w:r w:rsidR="004548CE" w:rsidRPr="004106A6">
              <w:rPr>
                <w:color w:val="auto"/>
                <w:sz w:val="22"/>
                <w:szCs w:val="22"/>
              </w:rPr>
              <w:t xml:space="preserve"> work towards client and </w:t>
            </w:r>
            <w:r w:rsidR="00E05BFA">
              <w:rPr>
                <w:color w:val="auto"/>
                <w:sz w:val="22"/>
                <w:szCs w:val="22"/>
              </w:rPr>
              <w:t>cont</w:t>
            </w:r>
            <w:r w:rsidR="001D555E">
              <w:rPr>
                <w:color w:val="auto"/>
                <w:sz w:val="22"/>
                <w:szCs w:val="22"/>
              </w:rPr>
              <w:t xml:space="preserve"> in firm initiatives</w:t>
            </w:r>
            <w:r w:rsidR="004548CE" w:rsidRPr="004106A6">
              <w:rPr>
                <w:color w:val="auto"/>
                <w:sz w:val="22"/>
                <w:szCs w:val="22"/>
              </w:rPr>
              <w:t xml:space="preserve"> like representing Deloitte in Code Gladiator Finals.</w:t>
            </w:r>
          </w:p>
          <w:p w:rsidR="000334C1" w:rsidRPr="00D974CD" w:rsidRDefault="008F489A" w:rsidP="00D95726">
            <w:pPr>
              <w:pStyle w:val="Heading2"/>
              <w:rPr>
                <w:b/>
                <w:color w:val="auto"/>
                <w:sz w:val="28"/>
                <w:szCs w:val="28"/>
              </w:rPr>
            </w:pPr>
            <w:r w:rsidRPr="00D974CD">
              <w:rPr>
                <w:b/>
                <w:color w:val="auto"/>
                <w:sz w:val="28"/>
                <w:szCs w:val="28"/>
              </w:rPr>
              <w:t xml:space="preserve">associate software engineer </w:t>
            </w:r>
            <w:r w:rsidR="008033ED">
              <w:rPr>
                <w:color w:val="auto"/>
                <w:sz w:val="28"/>
                <w:szCs w:val="28"/>
              </w:rPr>
              <w:t xml:space="preserve">- </w:t>
            </w:r>
            <w:r w:rsidRPr="00D974CD">
              <w:rPr>
                <w:b/>
                <w:color w:val="auto"/>
                <w:sz w:val="28"/>
                <w:szCs w:val="28"/>
              </w:rPr>
              <w:t>pragmatix</w:t>
            </w:r>
          </w:p>
          <w:p w:rsidR="000334C1" w:rsidRPr="004548CE" w:rsidRDefault="000334C1" w:rsidP="00D95726">
            <w:pPr>
              <w:pStyle w:val="Heading3"/>
              <w:rPr>
                <w:color w:val="auto"/>
              </w:rPr>
            </w:pPr>
            <w:r w:rsidRPr="004548CE">
              <w:rPr>
                <w:color w:val="auto"/>
              </w:rPr>
              <w:t>(</w:t>
            </w:r>
            <w:r w:rsidR="00C52019">
              <w:rPr>
                <w:color w:val="auto"/>
              </w:rPr>
              <w:t>Jul 2015 – Dec 20</w:t>
            </w:r>
            <w:r w:rsidR="00AC1A02">
              <w:rPr>
                <w:color w:val="auto"/>
              </w:rPr>
              <w:t>16</w:t>
            </w:r>
            <w:r w:rsidRPr="004548CE">
              <w:rPr>
                <w:color w:val="auto"/>
              </w:rPr>
              <w:t>)</w:t>
            </w:r>
          </w:p>
          <w:p w:rsidR="00283215" w:rsidRDefault="004548CE" w:rsidP="005F3539">
            <w:pPr>
              <w:pStyle w:val="ListParagraph"/>
              <w:numPr>
                <w:ilvl w:val="0"/>
                <w:numId w:val="5"/>
              </w:numPr>
              <w:rPr>
                <w:color w:val="auto"/>
                <w:sz w:val="22"/>
                <w:szCs w:val="22"/>
              </w:rPr>
            </w:pPr>
            <w:r w:rsidRPr="004B1695">
              <w:rPr>
                <w:color w:val="auto"/>
                <w:sz w:val="22"/>
                <w:szCs w:val="22"/>
              </w:rPr>
              <w:t xml:space="preserve">Responsible for the design, development and optimization of </w:t>
            </w:r>
            <w:r w:rsidRPr="00D467A5">
              <w:rPr>
                <w:b/>
                <w:color w:val="auto"/>
                <w:sz w:val="22"/>
                <w:szCs w:val="22"/>
              </w:rPr>
              <w:t>Rule Engine</w:t>
            </w:r>
            <w:r w:rsidRPr="004B1695">
              <w:rPr>
                <w:color w:val="auto"/>
                <w:sz w:val="22"/>
                <w:szCs w:val="22"/>
              </w:rPr>
              <w:t xml:space="preserve"> which is integral part of </w:t>
            </w:r>
            <w:r w:rsidRPr="00D467A5">
              <w:rPr>
                <w:b/>
                <w:color w:val="auto"/>
                <w:sz w:val="22"/>
                <w:szCs w:val="22"/>
              </w:rPr>
              <w:t>NPA</w:t>
            </w:r>
            <w:r w:rsidRPr="004B1695">
              <w:rPr>
                <w:color w:val="auto"/>
                <w:sz w:val="22"/>
                <w:szCs w:val="22"/>
              </w:rPr>
              <w:t xml:space="preserve"> and </w:t>
            </w:r>
            <w:r w:rsidRPr="00D467A5">
              <w:rPr>
                <w:b/>
                <w:color w:val="auto"/>
                <w:sz w:val="22"/>
                <w:szCs w:val="22"/>
              </w:rPr>
              <w:t>EWS</w:t>
            </w:r>
            <w:r w:rsidRPr="004B1695">
              <w:rPr>
                <w:color w:val="auto"/>
                <w:sz w:val="22"/>
                <w:szCs w:val="22"/>
              </w:rPr>
              <w:t xml:space="preserve"> solutions</w:t>
            </w:r>
            <w:r w:rsidR="00D467A5">
              <w:rPr>
                <w:color w:val="auto"/>
                <w:sz w:val="22"/>
                <w:szCs w:val="22"/>
              </w:rPr>
              <w:t xml:space="preserve"> for a </w:t>
            </w:r>
            <w:r w:rsidR="00D467A5" w:rsidRPr="00D467A5">
              <w:rPr>
                <w:b/>
                <w:color w:val="auto"/>
                <w:sz w:val="22"/>
                <w:szCs w:val="22"/>
              </w:rPr>
              <w:t>banking client</w:t>
            </w:r>
            <w:r w:rsidR="00B82139" w:rsidRPr="004B1695">
              <w:rPr>
                <w:color w:val="auto"/>
                <w:sz w:val="22"/>
                <w:szCs w:val="22"/>
              </w:rPr>
              <w:t>.</w:t>
            </w:r>
            <w:r w:rsidR="004B1695">
              <w:rPr>
                <w:color w:val="auto"/>
                <w:sz w:val="22"/>
                <w:szCs w:val="22"/>
              </w:rPr>
              <w:t xml:space="preserve"> Primary role </w:t>
            </w:r>
            <w:r w:rsidR="00B82139" w:rsidRPr="004B1695">
              <w:rPr>
                <w:color w:val="auto"/>
                <w:sz w:val="22"/>
                <w:szCs w:val="22"/>
              </w:rPr>
              <w:t xml:space="preserve">in </w:t>
            </w:r>
            <w:r w:rsidR="004B1695">
              <w:rPr>
                <w:color w:val="auto"/>
                <w:sz w:val="22"/>
                <w:szCs w:val="22"/>
              </w:rPr>
              <w:t xml:space="preserve">developing </w:t>
            </w:r>
            <w:r w:rsidR="00B82139" w:rsidRPr="00E7253C">
              <w:rPr>
                <w:b/>
                <w:color w:val="auto"/>
                <w:sz w:val="22"/>
                <w:szCs w:val="22"/>
              </w:rPr>
              <w:t>Report Designer</w:t>
            </w:r>
            <w:r w:rsidR="00B82139" w:rsidRPr="004B1695">
              <w:rPr>
                <w:color w:val="auto"/>
                <w:sz w:val="22"/>
                <w:szCs w:val="22"/>
              </w:rPr>
              <w:t xml:space="preserve"> system and </w:t>
            </w:r>
            <w:bookmarkStart w:id="0" w:name="_GoBack"/>
            <w:r w:rsidR="00B82139" w:rsidRPr="00E7253C">
              <w:rPr>
                <w:b/>
                <w:color w:val="auto"/>
                <w:sz w:val="22"/>
                <w:szCs w:val="22"/>
              </w:rPr>
              <w:t>dynamic configurable SQLs</w:t>
            </w:r>
            <w:bookmarkEnd w:id="0"/>
            <w:r w:rsidR="00B82139" w:rsidRPr="004B1695">
              <w:rPr>
                <w:color w:val="auto"/>
                <w:sz w:val="22"/>
                <w:szCs w:val="22"/>
              </w:rPr>
              <w:t xml:space="preserve">. </w:t>
            </w:r>
            <w:r w:rsidR="0038364D">
              <w:rPr>
                <w:color w:val="auto"/>
                <w:sz w:val="22"/>
                <w:szCs w:val="22"/>
              </w:rPr>
              <w:t>Currently, t</w:t>
            </w:r>
            <w:r w:rsidR="00B82139" w:rsidRPr="004B1695">
              <w:rPr>
                <w:color w:val="auto"/>
                <w:sz w:val="22"/>
                <w:szCs w:val="22"/>
              </w:rPr>
              <w:t xml:space="preserve">he product is being used for most of </w:t>
            </w:r>
            <w:r w:rsidR="00DA6663" w:rsidRPr="004B1695">
              <w:rPr>
                <w:color w:val="auto"/>
                <w:sz w:val="22"/>
                <w:szCs w:val="22"/>
              </w:rPr>
              <w:t xml:space="preserve">custom report </w:t>
            </w:r>
            <w:r w:rsidR="00B82139" w:rsidRPr="004B1695">
              <w:rPr>
                <w:color w:val="auto"/>
                <w:sz w:val="22"/>
                <w:szCs w:val="22"/>
              </w:rPr>
              <w:t>development.</w:t>
            </w:r>
          </w:p>
          <w:p w:rsidR="000334C1" w:rsidRDefault="004548CE" w:rsidP="00D1538C">
            <w:pPr>
              <w:pStyle w:val="ListParagraph"/>
              <w:numPr>
                <w:ilvl w:val="0"/>
                <w:numId w:val="5"/>
              </w:numPr>
              <w:rPr>
                <w:color w:val="auto"/>
                <w:sz w:val="22"/>
                <w:szCs w:val="22"/>
              </w:rPr>
            </w:pPr>
            <w:r w:rsidRPr="004106A6">
              <w:rPr>
                <w:color w:val="auto"/>
                <w:sz w:val="22"/>
                <w:szCs w:val="22"/>
              </w:rPr>
              <w:t>Migrating various modules from previous version of the product to new maven based OSGi system. Involved in the development of various POCs for clients/demos.</w:t>
            </w:r>
          </w:p>
          <w:p w:rsidR="005A1DED" w:rsidRPr="005A1DED" w:rsidRDefault="005A1DED" w:rsidP="005A1DED">
            <w:pPr>
              <w:pStyle w:val="ListParagraph"/>
              <w:numPr>
                <w:ilvl w:val="0"/>
                <w:numId w:val="5"/>
              </w:numPr>
              <w:rPr>
                <w:color w:val="auto"/>
                <w:sz w:val="22"/>
                <w:szCs w:val="22"/>
              </w:rPr>
            </w:pPr>
            <w:r w:rsidRPr="00131C5F">
              <w:rPr>
                <w:b/>
                <w:color w:val="auto"/>
                <w:sz w:val="22"/>
                <w:szCs w:val="22"/>
              </w:rPr>
              <w:t>Technology Stack</w:t>
            </w:r>
            <w:r w:rsidRPr="004D5F10">
              <w:rPr>
                <w:b/>
                <w:color w:val="auto"/>
                <w:sz w:val="22"/>
                <w:szCs w:val="22"/>
              </w:rPr>
              <w:t>:</w:t>
            </w:r>
            <w:r>
              <w:rPr>
                <w:color w:val="auto"/>
                <w:sz w:val="22"/>
                <w:szCs w:val="22"/>
              </w:rPr>
              <w:t xml:space="preserve"> Java, Spring MVC, Hibernate</w:t>
            </w:r>
            <w:r w:rsidR="00B93CA7">
              <w:rPr>
                <w:color w:val="auto"/>
                <w:sz w:val="22"/>
                <w:szCs w:val="22"/>
              </w:rPr>
              <w:t>, JSP</w:t>
            </w:r>
            <w:r>
              <w:rPr>
                <w:color w:val="auto"/>
                <w:sz w:val="22"/>
                <w:szCs w:val="22"/>
              </w:rPr>
              <w:t xml:space="preserve">, AngularJS, </w:t>
            </w:r>
            <w:proofErr w:type="spellStart"/>
            <w:r>
              <w:rPr>
                <w:color w:val="auto"/>
                <w:sz w:val="22"/>
                <w:szCs w:val="22"/>
              </w:rPr>
              <w:t>JQuery</w:t>
            </w:r>
            <w:proofErr w:type="spellEnd"/>
            <w:r>
              <w:rPr>
                <w:color w:val="auto"/>
                <w:sz w:val="22"/>
                <w:szCs w:val="22"/>
              </w:rPr>
              <w:t>, Dojo, CSS, HTML</w:t>
            </w:r>
            <w:r w:rsidR="002068A3">
              <w:rPr>
                <w:color w:val="auto"/>
                <w:sz w:val="22"/>
                <w:szCs w:val="22"/>
              </w:rPr>
              <w:t>, Maven</w:t>
            </w:r>
          </w:p>
          <w:p w:rsidR="00211776" w:rsidRPr="00D974CD" w:rsidRDefault="00211776" w:rsidP="00211776">
            <w:pPr>
              <w:pStyle w:val="Heading2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Trainee</w:t>
            </w:r>
            <w:r w:rsidRPr="00D974CD">
              <w:rPr>
                <w:b/>
                <w:color w:val="auto"/>
                <w:sz w:val="28"/>
                <w:szCs w:val="28"/>
              </w:rPr>
              <w:t xml:space="preserve"> software engineer</w:t>
            </w:r>
            <w:r w:rsidR="008033ED">
              <w:rPr>
                <w:b/>
                <w:color w:val="auto"/>
                <w:sz w:val="28"/>
                <w:szCs w:val="28"/>
              </w:rPr>
              <w:t xml:space="preserve"> - </w:t>
            </w:r>
            <w:r w:rsidRPr="00D974CD">
              <w:rPr>
                <w:b/>
                <w:color w:val="auto"/>
                <w:sz w:val="28"/>
                <w:szCs w:val="28"/>
              </w:rPr>
              <w:t>pragmatix</w:t>
            </w:r>
          </w:p>
          <w:p w:rsidR="008F489A" w:rsidRPr="004548CE" w:rsidRDefault="00211776" w:rsidP="00211776">
            <w:pPr>
              <w:pStyle w:val="Heading3"/>
              <w:rPr>
                <w:color w:val="auto"/>
              </w:rPr>
            </w:pPr>
            <w:r w:rsidRPr="004548CE">
              <w:rPr>
                <w:color w:val="auto"/>
              </w:rPr>
              <w:t xml:space="preserve"> </w:t>
            </w:r>
            <w:r w:rsidR="008F489A" w:rsidRPr="004548CE">
              <w:rPr>
                <w:color w:val="auto"/>
              </w:rPr>
              <w:t>(</w:t>
            </w:r>
            <w:r w:rsidR="005725B9">
              <w:rPr>
                <w:color w:val="auto"/>
              </w:rPr>
              <w:t>Jan 2015 – Jun 2015</w:t>
            </w:r>
            <w:r w:rsidR="008F489A" w:rsidRPr="004548CE">
              <w:rPr>
                <w:color w:val="auto"/>
              </w:rPr>
              <w:t>)</w:t>
            </w:r>
          </w:p>
          <w:p w:rsidR="0041276F" w:rsidRDefault="00A70908" w:rsidP="00965C27">
            <w:pPr>
              <w:pStyle w:val="ListParagraph"/>
              <w:numPr>
                <w:ilvl w:val="0"/>
                <w:numId w:val="5"/>
              </w:numPr>
              <w:rPr>
                <w:color w:val="auto"/>
                <w:sz w:val="22"/>
                <w:szCs w:val="22"/>
                <w:lang w:val="it-IT"/>
              </w:rPr>
            </w:pPr>
            <w:r>
              <w:rPr>
                <w:color w:val="auto"/>
                <w:sz w:val="22"/>
                <w:szCs w:val="22"/>
                <w:lang w:val="it-IT"/>
              </w:rPr>
              <w:t>Primary role</w:t>
            </w:r>
            <w:r w:rsidR="006E68E3" w:rsidRPr="00271AE4">
              <w:rPr>
                <w:color w:val="auto"/>
                <w:sz w:val="22"/>
                <w:szCs w:val="22"/>
                <w:lang w:val="it-IT"/>
              </w:rPr>
              <w:t xml:space="preserve"> in devloping </w:t>
            </w:r>
            <w:r w:rsidR="00965C27" w:rsidRPr="00271AE4">
              <w:rPr>
                <w:color w:val="auto"/>
                <w:sz w:val="22"/>
                <w:szCs w:val="22"/>
                <w:lang w:val="it-IT"/>
              </w:rPr>
              <w:t xml:space="preserve">Smart Search, </w:t>
            </w:r>
            <w:r w:rsidR="00283215" w:rsidRPr="00271AE4">
              <w:rPr>
                <w:color w:val="auto"/>
                <w:sz w:val="22"/>
                <w:szCs w:val="22"/>
                <w:lang w:val="it-IT"/>
              </w:rPr>
              <w:t>Download Automation</w:t>
            </w:r>
            <w:r w:rsidR="00D77360" w:rsidRPr="00271AE4">
              <w:rPr>
                <w:color w:val="auto"/>
                <w:sz w:val="22"/>
                <w:szCs w:val="22"/>
                <w:lang w:val="it-IT"/>
              </w:rPr>
              <w:t xml:space="preserve"> tools for banking client in early </w:t>
            </w:r>
            <w:r w:rsidR="00D675C8" w:rsidRPr="00271AE4">
              <w:rPr>
                <w:color w:val="auto"/>
                <w:sz w:val="22"/>
                <w:szCs w:val="22"/>
                <w:lang w:val="it-IT"/>
              </w:rPr>
              <w:t>stage</w:t>
            </w:r>
            <w:r w:rsidR="00D77360" w:rsidRPr="00271AE4">
              <w:rPr>
                <w:color w:val="auto"/>
                <w:sz w:val="22"/>
                <w:szCs w:val="22"/>
                <w:lang w:val="it-IT"/>
              </w:rPr>
              <w:t xml:space="preserve"> of career</w:t>
            </w:r>
            <w:r w:rsidR="0041276F">
              <w:rPr>
                <w:color w:val="auto"/>
                <w:sz w:val="22"/>
                <w:szCs w:val="22"/>
                <w:lang w:val="it-IT"/>
              </w:rPr>
              <w:t>.</w:t>
            </w:r>
          </w:p>
          <w:p w:rsidR="00283215" w:rsidRPr="00271AE4" w:rsidRDefault="00EF3B6D" w:rsidP="00965C27">
            <w:pPr>
              <w:pStyle w:val="ListParagraph"/>
              <w:numPr>
                <w:ilvl w:val="0"/>
                <w:numId w:val="5"/>
              </w:numPr>
              <w:rPr>
                <w:color w:val="auto"/>
                <w:sz w:val="22"/>
                <w:szCs w:val="22"/>
                <w:lang w:val="it-IT"/>
              </w:rPr>
            </w:pPr>
            <w:r w:rsidRPr="00EF3B6D">
              <w:rPr>
                <w:b/>
                <w:color w:val="auto"/>
                <w:sz w:val="22"/>
                <w:szCs w:val="22"/>
                <w:lang w:val="it-IT"/>
              </w:rPr>
              <w:t>Technology Stack:</w:t>
            </w:r>
            <w:r>
              <w:rPr>
                <w:color w:val="auto"/>
                <w:sz w:val="22"/>
                <w:szCs w:val="22"/>
                <w:lang w:val="it-IT"/>
              </w:rPr>
              <w:t xml:space="preserve"> </w:t>
            </w:r>
            <w:r w:rsidR="00216098" w:rsidRPr="00271AE4">
              <w:rPr>
                <w:color w:val="auto"/>
                <w:sz w:val="22"/>
                <w:szCs w:val="22"/>
                <w:lang w:val="it-IT"/>
              </w:rPr>
              <w:t>Java,</w:t>
            </w:r>
            <w:r w:rsidR="008525E5">
              <w:rPr>
                <w:color w:val="auto"/>
                <w:sz w:val="22"/>
                <w:szCs w:val="22"/>
                <w:lang w:val="it-IT"/>
              </w:rPr>
              <w:t xml:space="preserve"> Selenium,</w:t>
            </w:r>
            <w:r w:rsidR="00216098" w:rsidRPr="00271AE4">
              <w:rPr>
                <w:color w:val="auto"/>
                <w:sz w:val="22"/>
                <w:szCs w:val="22"/>
                <w:lang w:val="it-IT"/>
              </w:rPr>
              <w:t xml:space="preserve"> Spring, Hibernate, JSP,</w:t>
            </w:r>
            <w:r w:rsidR="00A32E70">
              <w:rPr>
                <w:color w:val="auto"/>
                <w:sz w:val="22"/>
                <w:szCs w:val="22"/>
                <w:lang w:val="it-IT"/>
              </w:rPr>
              <w:t xml:space="preserve"> </w:t>
            </w:r>
            <w:r w:rsidR="00216098" w:rsidRPr="00271AE4">
              <w:rPr>
                <w:color w:val="auto"/>
                <w:sz w:val="22"/>
                <w:szCs w:val="22"/>
                <w:lang w:val="it-IT"/>
              </w:rPr>
              <w:t>Dojo</w:t>
            </w:r>
            <w:r w:rsidR="00A32E70">
              <w:rPr>
                <w:color w:val="auto"/>
                <w:sz w:val="22"/>
                <w:szCs w:val="22"/>
                <w:lang w:val="it-IT"/>
              </w:rPr>
              <w:t xml:space="preserve">, </w:t>
            </w:r>
            <w:r w:rsidR="00216098" w:rsidRPr="00271AE4">
              <w:rPr>
                <w:color w:val="auto"/>
                <w:sz w:val="22"/>
                <w:szCs w:val="22"/>
                <w:lang w:val="it-IT"/>
              </w:rPr>
              <w:t>jQuery</w:t>
            </w:r>
            <w:r>
              <w:rPr>
                <w:color w:val="auto"/>
                <w:sz w:val="22"/>
                <w:szCs w:val="22"/>
                <w:lang w:val="it-IT"/>
              </w:rPr>
              <w:t>, HTML, CSS</w:t>
            </w:r>
          </w:p>
        </w:tc>
      </w:tr>
      <w:tr w:rsidR="000334C1" w:rsidRPr="008A171A" w:rsidTr="008708A5">
        <w:trPr>
          <w:trHeight w:val="4176"/>
        </w:trPr>
        <w:tc>
          <w:tcPr>
            <w:tcW w:w="3376" w:type="dxa"/>
            <w:gridSpan w:val="6"/>
          </w:tcPr>
          <w:p w:rsidR="000334C1" w:rsidRPr="008A171A" w:rsidRDefault="008F489A" w:rsidP="008A171A">
            <w:pPr>
              <w:pStyle w:val="AboutMe"/>
              <w:rPr>
                <w:lang w:val="it-IT"/>
              </w:rPr>
            </w:pPr>
            <w:r w:rsidRPr="008F489A">
              <w:t xml:space="preserve">Dedicated and efficient </w:t>
            </w:r>
            <w:r w:rsidR="008708A5">
              <w:t xml:space="preserve">Java </w:t>
            </w:r>
            <w:r w:rsidRPr="008F489A">
              <w:t>full stack developer with 4</w:t>
            </w:r>
            <w:r w:rsidR="00AE73FB">
              <w:t>.11</w:t>
            </w:r>
            <w:r w:rsidRPr="008F489A">
              <w:t xml:space="preserve"> years experience in application layers, presentation layers, and database</w:t>
            </w:r>
            <w:r w:rsidR="009F5CA1">
              <w:t>.</w:t>
            </w:r>
          </w:p>
        </w:tc>
        <w:tc>
          <w:tcPr>
            <w:tcW w:w="711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142" w:type="dxa"/>
            <w:vMerge/>
          </w:tcPr>
          <w:p w:rsidR="000334C1" w:rsidRPr="004548CE" w:rsidRDefault="000334C1" w:rsidP="008A171A">
            <w:pPr>
              <w:pStyle w:val="AboutMe"/>
              <w:rPr>
                <w:color w:val="auto"/>
                <w:lang w:val="it-IT"/>
              </w:rPr>
            </w:pPr>
          </w:p>
        </w:tc>
      </w:tr>
      <w:tr w:rsidR="000334C1" w:rsidRPr="004A28EA" w:rsidTr="008708A5">
        <w:trPr>
          <w:trHeight w:val="540"/>
        </w:trPr>
        <w:tc>
          <w:tcPr>
            <w:tcW w:w="311" w:type="dxa"/>
          </w:tcPr>
          <w:p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CC1821BEB2424016B527A33B4D4257C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98" w:type="dxa"/>
                <w:gridSpan w:val="4"/>
                <w:tcBorders>
                  <w:bottom w:val="single" w:sz="4" w:space="0" w:color="FFFFFF" w:themeColor="background1"/>
                </w:tcBorders>
              </w:tcPr>
              <w:p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67" w:type="dxa"/>
          </w:tcPr>
          <w:p w:rsidR="000334C1" w:rsidRDefault="000334C1" w:rsidP="004A28EA">
            <w:pPr>
              <w:pStyle w:val="Heading4"/>
            </w:pPr>
          </w:p>
        </w:tc>
        <w:tc>
          <w:tcPr>
            <w:tcW w:w="711" w:type="dxa"/>
          </w:tcPr>
          <w:p w:rsidR="000334C1" w:rsidRDefault="000334C1" w:rsidP="005E435A">
            <w:pPr>
              <w:pStyle w:val="Heading4"/>
            </w:pPr>
          </w:p>
        </w:tc>
        <w:tc>
          <w:tcPr>
            <w:tcW w:w="7142" w:type="dxa"/>
            <w:vMerge/>
          </w:tcPr>
          <w:p w:rsidR="000334C1" w:rsidRPr="004548CE" w:rsidRDefault="000334C1" w:rsidP="002E7306">
            <w:pPr>
              <w:pStyle w:val="Title"/>
              <w:rPr>
                <w:color w:val="auto"/>
              </w:rPr>
            </w:pPr>
          </w:p>
        </w:tc>
      </w:tr>
      <w:tr w:rsidR="000334C1" w:rsidRPr="004A28EA" w:rsidTr="008708A5">
        <w:trPr>
          <w:trHeight w:val="620"/>
        </w:trPr>
        <w:tc>
          <w:tcPr>
            <w:tcW w:w="443" w:type="dxa"/>
            <w:gridSpan w:val="2"/>
            <w:vAlign w:val="center"/>
          </w:tcPr>
          <w:p w:rsidR="000334C1" w:rsidRPr="00B8453F" w:rsidRDefault="008708A5" w:rsidP="00BE5968">
            <w:r w:rsidRPr="00B8453F">
              <w:rPr>
                <w:noProof/>
              </w:rPr>
              <w:drawing>
                <wp:inline distT="0" distB="0" distL="0" distR="0" wp14:anchorId="44C4D319" wp14:editId="4DE351FA">
                  <wp:extent cx="169028" cy="169028"/>
                  <wp:effectExtent l="0" t="0" r="2540" b="2540"/>
                  <wp:docPr id="3" name="Picture 3">
                    <a:hlinkClick xmlns:a="http://schemas.openxmlformats.org/drawingml/2006/main" r:id="rId11"/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>
                            <a:hlinkClick r:id="rId11"/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3" w:history="1"/>
          </w:p>
        </w:tc>
        <w:tc>
          <w:tcPr>
            <w:tcW w:w="2933" w:type="dxa"/>
            <w:gridSpan w:val="4"/>
            <w:vAlign w:val="center"/>
          </w:tcPr>
          <w:p w:rsidR="000334C1" w:rsidRPr="00B8453F" w:rsidRDefault="00336C6A" w:rsidP="00BE5968">
            <w:pPr>
              <w:pStyle w:val="Contact1"/>
            </w:pPr>
            <w:hyperlink r:id="rId14" w:history="1">
              <w:r w:rsidR="008708A5" w:rsidRPr="00096D18">
                <w:rPr>
                  <w:rStyle w:val="Hyperlink"/>
                  <w:color w:val="FFFFFF" w:themeColor="background1"/>
                </w:rPr>
                <w:t>https://amitsargar.in</w:t>
              </w:r>
            </w:hyperlink>
          </w:p>
        </w:tc>
        <w:tc>
          <w:tcPr>
            <w:tcW w:w="711" w:type="dxa"/>
            <w:vMerge w:val="restart"/>
          </w:tcPr>
          <w:p w:rsidR="000334C1" w:rsidRDefault="000334C1" w:rsidP="004A28EA">
            <w:r>
              <w:t xml:space="preserve"> </w:t>
            </w:r>
          </w:p>
        </w:tc>
        <w:tc>
          <w:tcPr>
            <w:tcW w:w="7142" w:type="dxa"/>
            <w:vMerge/>
          </w:tcPr>
          <w:p w:rsidR="000334C1" w:rsidRPr="004548CE" w:rsidRDefault="000334C1" w:rsidP="002E7306">
            <w:pPr>
              <w:pStyle w:val="Title"/>
              <w:rPr>
                <w:color w:val="auto"/>
              </w:rPr>
            </w:pPr>
          </w:p>
        </w:tc>
      </w:tr>
      <w:tr w:rsidR="008708A5" w:rsidRPr="004A28EA" w:rsidTr="008708A5">
        <w:trPr>
          <w:trHeight w:val="620"/>
        </w:trPr>
        <w:tc>
          <w:tcPr>
            <w:tcW w:w="443" w:type="dxa"/>
            <w:gridSpan w:val="2"/>
            <w:vAlign w:val="center"/>
          </w:tcPr>
          <w:p w:rsidR="008708A5" w:rsidRDefault="008708A5" w:rsidP="00BE5968">
            <w:r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7620"/>
                  <wp:docPr id="2" name="Picture 2" descr="@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4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  <w:gridSpan w:val="4"/>
            <w:vAlign w:val="center"/>
          </w:tcPr>
          <w:p w:rsidR="008708A5" w:rsidRDefault="00336C6A" w:rsidP="00BE5968">
            <w:pPr>
              <w:pStyle w:val="Contact1"/>
            </w:pPr>
            <w:hyperlink r:id="rId16" w:history="1">
              <w:r w:rsidR="008708A5" w:rsidRPr="00A42B2D">
                <w:rPr>
                  <w:rStyle w:val="Hyperlink"/>
                  <w:color w:val="FFFFFF" w:themeColor="background1"/>
                </w:rPr>
                <w:t>amitsargar@gmail.com</w:t>
              </w:r>
            </w:hyperlink>
          </w:p>
        </w:tc>
        <w:tc>
          <w:tcPr>
            <w:tcW w:w="711" w:type="dxa"/>
            <w:vMerge/>
          </w:tcPr>
          <w:p w:rsidR="008708A5" w:rsidRDefault="008708A5" w:rsidP="004A28EA"/>
        </w:tc>
        <w:tc>
          <w:tcPr>
            <w:tcW w:w="7142" w:type="dxa"/>
            <w:vMerge/>
          </w:tcPr>
          <w:p w:rsidR="008708A5" w:rsidRPr="004548CE" w:rsidRDefault="008708A5" w:rsidP="002E7306">
            <w:pPr>
              <w:pStyle w:val="Title"/>
              <w:rPr>
                <w:color w:val="auto"/>
              </w:rPr>
            </w:pPr>
          </w:p>
        </w:tc>
      </w:tr>
      <w:tr w:rsidR="000334C1" w:rsidRPr="004A28EA" w:rsidTr="008708A5">
        <w:trPr>
          <w:trHeight w:val="540"/>
        </w:trPr>
        <w:tc>
          <w:tcPr>
            <w:tcW w:w="443" w:type="dxa"/>
            <w:gridSpan w:val="2"/>
            <w:vAlign w:val="center"/>
          </w:tcPr>
          <w:p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43E2EE91" wp14:editId="2C12ECD0">
                      <wp:extent cx="114186" cy="211455"/>
                      <wp:effectExtent l="38100" t="38100" r="38735" b="36195"/>
                      <wp:docPr id="5" name="Graphic 38">
                        <a:hlinkClick xmlns:a="http://schemas.openxmlformats.org/drawingml/2006/main" r:id="rId17"/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F4BA98" id="Graphic 38" o:spid="_x0000_s1026" href="tel:(+91) 9595 666995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" o:button="t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33" w:type="dxa"/>
            <w:gridSpan w:val="4"/>
            <w:vAlign w:val="center"/>
          </w:tcPr>
          <w:p w:rsidR="000334C1" w:rsidRPr="00B8453F" w:rsidRDefault="00336C6A" w:rsidP="00BE5968">
            <w:pPr>
              <w:pStyle w:val="Contact1"/>
            </w:pPr>
            <w:hyperlink r:id="rId18" w:history="1">
              <w:r w:rsidR="008F489A" w:rsidRPr="00A42B2D">
                <w:rPr>
                  <w:rStyle w:val="Hyperlink"/>
                  <w:color w:val="FFFFFF" w:themeColor="background1"/>
                </w:rPr>
                <w:t>(</w:t>
              </w:r>
              <w:r w:rsidR="0051057B" w:rsidRPr="00A42B2D">
                <w:rPr>
                  <w:rStyle w:val="Hyperlink"/>
                  <w:color w:val="FFFFFF" w:themeColor="background1"/>
                </w:rPr>
                <w:t>+</w:t>
              </w:r>
              <w:r w:rsidR="008F489A" w:rsidRPr="00A42B2D">
                <w:rPr>
                  <w:rStyle w:val="Hyperlink"/>
                  <w:color w:val="FFFFFF" w:themeColor="background1"/>
                </w:rPr>
                <w:t>91) 9595 666 995</w:t>
              </w:r>
            </w:hyperlink>
          </w:p>
        </w:tc>
        <w:tc>
          <w:tcPr>
            <w:tcW w:w="711" w:type="dxa"/>
            <w:vMerge/>
          </w:tcPr>
          <w:p w:rsidR="000334C1" w:rsidRDefault="000334C1" w:rsidP="004A28EA"/>
        </w:tc>
        <w:tc>
          <w:tcPr>
            <w:tcW w:w="7142" w:type="dxa"/>
            <w:vMerge/>
          </w:tcPr>
          <w:p w:rsidR="000334C1" w:rsidRPr="004548CE" w:rsidRDefault="000334C1" w:rsidP="002E7306">
            <w:pPr>
              <w:pStyle w:val="Title"/>
              <w:rPr>
                <w:color w:val="auto"/>
              </w:rPr>
            </w:pPr>
          </w:p>
        </w:tc>
      </w:tr>
      <w:tr w:rsidR="000334C1" w:rsidRPr="004A28EA" w:rsidTr="008708A5">
        <w:trPr>
          <w:trHeight w:val="1584"/>
        </w:trPr>
        <w:tc>
          <w:tcPr>
            <w:tcW w:w="3376" w:type="dxa"/>
            <w:gridSpan w:val="6"/>
            <w:vAlign w:val="center"/>
          </w:tcPr>
          <w:p w:rsidR="000334C1" w:rsidRDefault="008F489A" w:rsidP="00BE5968">
            <w:pPr>
              <w:pStyle w:val="Contact2"/>
            </w:pPr>
            <w:r>
              <w:t>Mumbai, Maharashtra, India</w:t>
            </w:r>
          </w:p>
          <w:p w:rsidR="000334C1" w:rsidRDefault="000334C1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0E74D16B" wp14:editId="2526D52F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" w:type="dxa"/>
            <w:vMerge/>
          </w:tcPr>
          <w:p w:rsidR="000334C1" w:rsidRDefault="000334C1" w:rsidP="004A28EA"/>
        </w:tc>
        <w:tc>
          <w:tcPr>
            <w:tcW w:w="7142" w:type="dxa"/>
            <w:vMerge/>
          </w:tcPr>
          <w:p w:rsidR="000334C1" w:rsidRPr="004548CE" w:rsidRDefault="000334C1" w:rsidP="002E7306">
            <w:pPr>
              <w:pStyle w:val="Title"/>
              <w:rPr>
                <w:color w:val="auto"/>
              </w:rPr>
            </w:pPr>
          </w:p>
        </w:tc>
      </w:tr>
      <w:tr w:rsidR="000334C1" w:rsidRPr="004A28EA" w:rsidTr="008708A5">
        <w:trPr>
          <w:trHeight w:val="1008"/>
        </w:trPr>
        <w:tc>
          <w:tcPr>
            <w:tcW w:w="3376" w:type="dxa"/>
            <w:gridSpan w:val="6"/>
          </w:tcPr>
          <w:p w:rsidR="000334C1" w:rsidRDefault="000334C1">
            <w:pPr>
              <w:rPr>
                <w:noProof/>
              </w:rPr>
            </w:pPr>
          </w:p>
        </w:tc>
        <w:tc>
          <w:tcPr>
            <w:tcW w:w="711" w:type="dxa"/>
            <w:vMerge/>
          </w:tcPr>
          <w:p w:rsidR="000334C1" w:rsidRDefault="000334C1" w:rsidP="004A28EA"/>
        </w:tc>
        <w:tc>
          <w:tcPr>
            <w:tcW w:w="7142" w:type="dxa"/>
            <w:vMerge/>
          </w:tcPr>
          <w:p w:rsidR="000334C1" w:rsidRPr="004548CE" w:rsidRDefault="000334C1" w:rsidP="002E7306">
            <w:pPr>
              <w:pStyle w:val="Title"/>
              <w:rPr>
                <w:color w:val="auto"/>
              </w:rPr>
            </w:pPr>
          </w:p>
        </w:tc>
      </w:tr>
      <w:tr w:rsidR="000334C1" w:rsidRPr="004A28EA" w:rsidTr="008708A5">
        <w:trPr>
          <w:trHeight w:val="585"/>
        </w:trPr>
        <w:tc>
          <w:tcPr>
            <w:tcW w:w="443" w:type="dxa"/>
            <w:gridSpan w:val="2"/>
          </w:tcPr>
          <w:p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9EF5ADE7DD4D431A9063E093468FA5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66" w:type="dxa"/>
                <w:gridSpan w:val="3"/>
                <w:tcBorders>
                  <w:bottom w:val="single" w:sz="4" w:space="0" w:color="FFFFFF" w:themeColor="background1"/>
                </w:tcBorders>
              </w:tcPr>
              <w:p w:rsidR="000334C1" w:rsidRPr="00453A7B" w:rsidRDefault="000334C1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67" w:type="dxa"/>
          </w:tcPr>
          <w:p w:rsidR="000334C1" w:rsidRPr="00453A7B" w:rsidRDefault="000334C1" w:rsidP="00453A7B">
            <w:pPr>
              <w:pStyle w:val="Heading4"/>
            </w:pPr>
          </w:p>
        </w:tc>
        <w:tc>
          <w:tcPr>
            <w:tcW w:w="711" w:type="dxa"/>
            <w:vMerge/>
          </w:tcPr>
          <w:p w:rsidR="000334C1" w:rsidRDefault="000334C1" w:rsidP="005B2877">
            <w:pPr>
              <w:pStyle w:val="Heading4"/>
            </w:pPr>
          </w:p>
        </w:tc>
        <w:tc>
          <w:tcPr>
            <w:tcW w:w="7142" w:type="dxa"/>
            <w:vMerge/>
          </w:tcPr>
          <w:p w:rsidR="000334C1" w:rsidRPr="004548CE" w:rsidRDefault="000334C1" w:rsidP="002E7306">
            <w:pPr>
              <w:pStyle w:val="Title"/>
              <w:rPr>
                <w:color w:val="auto"/>
              </w:rPr>
            </w:pPr>
          </w:p>
        </w:tc>
      </w:tr>
      <w:tr w:rsidR="000334C1" w:rsidRPr="00124ED6" w:rsidTr="008708A5">
        <w:trPr>
          <w:trHeight w:val="170"/>
        </w:trPr>
        <w:tc>
          <w:tcPr>
            <w:tcW w:w="3376" w:type="dxa"/>
            <w:gridSpan w:val="6"/>
          </w:tcPr>
          <w:p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11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142" w:type="dxa"/>
            <w:vMerge/>
          </w:tcPr>
          <w:p w:rsidR="000334C1" w:rsidRPr="004548CE" w:rsidRDefault="000334C1" w:rsidP="00453A7B">
            <w:pPr>
              <w:pStyle w:val="Title"/>
              <w:rPr>
                <w:color w:val="auto"/>
                <w:lang w:val="it-IT"/>
              </w:rPr>
            </w:pPr>
          </w:p>
        </w:tc>
      </w:tr>
      <w:tr w:rsidR="000334C1" w:rsidRPr="00C62E97" w:rsidTr="008708A5">
        <w:trPr>
          <w:trHeight w:val="1107"/>
        </w:trPr>
        <w:tc>
          <w:tcPr>
            <w:tcW w:w="443" w:type="dxa"/>
            <w:gridSpan w:val="2"/>
          </w:tcPr>
          <w:p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5418009B" wp14:editId="5DCD3C52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  <w:gridSpan w:val="4"/>
          </w:tcPr>
          <w:p w:rsidR="000334C1" w:rsidRDefault="00512F8F" w:rsidP="00453A7B">
            <w:pPr>
              <w:pStyle w:val="Heading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VJTI, Mumbai</w:t>
            </w:r>
          </w:p>
          <w:p w:rsidR="000334C1" w:rsidRPr="00791376" w:rsidRDefault="00512F8F" w:rsidP="00512F8F">
            <w:pPr>
              <w:pStyle w:val="Contact1"/>
            </w:pPr>
            <w:r>
              <w:t>Master of Computer Applications - 2015</w:t>
            </w:r>
          </w:p>
        </w:tc>
        <w:tc>
          <w:tcPr>
            <w:tcW w:w="711" w:type="dxa"/>
            <w:vMerge/>
          </w:tcPr>
          <w:p w:rsidR="000334C1" w:rsidRPr="00C62E97" w:rsidRDefault="000334C1" w:rsidP="00453A7B"/>
        </w:tc>
        <w:tc>
          <w:tcPr>
            <w:tcW w:w="7142" w:type="dxa"/>
            <w:vMerge/>
          </w:tcPr>
          <w:p w:rsidR="000334C1" w:rsidRPr="004548CE" w:rsidRDefault="000334C1" w:rsidP="00453A7B">
            <w:pPr>
              <w:pStyle w:val="Title"/>
              <w:rPr>
                <w:color w:val="auto"/>
              </w:rPr>
            </w:pPr>
          </w:p>
        </w:tc>
      </w:tr>
      <w:tr w:rsidR="000334C1" w:rsidRPr="00124ED6" w:rsidTr="008708A5">
        <w:trPr>
          <w:trHeight w:val="1445"/>
        </w:trPr>
        <w:tc>
          <w:tcPr>
            <w:tcW w:w="443" w:type="dxa"/>
            <w:gridSpan w:val="2"/>
          </w:tcPr>
          <w:p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2F0AF83D" wp14:editId="2590043C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  <w:gridSpan w:val="4"/>
          </w:tcPr>
          <w:p w:rsidR="000334C1" w:rsidRPr="00887E05" w:rsidRDefault="00512F8F" w:rsidP="00887E05">
            <w:pPr>
              <w:pStyle w:val="Heading5"/>
            </w:pPr>
            <w:r>
              <w:t>KWC, Sangli</w:t>
            </w:r>
          </w:p>
          <w:p w:rsidR="000334C1" w:rsidRPr="00887E05" w:rsidRDefault="00512F8F" w:rsidP="00512F8F">
            <w:pPr>
              <w:pStyle w:val="Contact1"/>
            </w:pPr>
            <w:r>
              <w:t>Bachelor of Computer Science - 2012</w:t>
            </w:r>
          </w:p>
        </w:tc>
        <w:tc>
          <w:tcPr>
            <w:tcW w:w="711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142" w:type="dxa"/>
            <w:vMerge/>
          </w:tcPr>
          <w:p w:rsidR="000334C1" w:rsidRPr="004548CE" w:rsidRDefault="000334C1" w:rsidP="00453A7B">
            <w:pPr>
              <w:pStyle w:val="Title"/>
              <w:rPr>
                <w:color w:val="auto"/>
                <w:lang w:val="it-IT"/>
              </w:rPr>
            </w:pPr>
          </w:p>
        </w:tc>
      </w:tr>
    </w:tbl>
    <w:p w:rsidR="00871DB8" w:rsidRDefault="003B4AEF" w:rsidP="008F489A">
      <w:pPr>
        <w:tabs>
          <w:tab w:val="center" w:pos="5688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600734" wp14:editId="20FF419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48836C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7F9D7D41" wp14:editId="7B844F37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2A2C7B6A" wp14:editId="1DDFD98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07BEE9E4" wp14:editId="2FA812B0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4DD1FAF2" wp14:editId="5DE1C83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D333DD" wp14:editId="39CA135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D4FC46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B801A5" wp14:editId="185496A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9166D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4106A6">
      <w:pgSz w:w="11906" w:h="16838" w:code="9"/>
      <w:pgMar w:top="432" w:right="245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C6A" w:rsidRDefault="00336C6A" w:rsidP="00AA35A8">
      <w:pPr>
        <w:spacing w:line="240" w:lineRule="auto"/>
      </w:pPr>
      <w:r>
        <w:separator/>
      </w:r>
    </w:p>
  </w:endnote>
  <w:endnote w:type="continuationSeparator" w:id="0">
    <w:p w:rsidR="00336C6A" w:rsidRDefault="00336C6A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C6A" w:rsidRDefault="00336C6A" w:rsidP="00AA35A8">
      <w:pPr>
        <w:spacing w:line="240" w:lineRule="auto"/>
      </w:pPr>
      <w:r>
        <w:separator/>
      </w:r>
    </w:p>
  </w:footnote>
  <w:footnote w:type="continuationSeparator" w:id="0">
    <w:p w:rsidR="00336C6A" w:rsidRDefault="00336C6A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7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92411"/>
    <w:multiLevelType w:val="hybridMultilevel"/>
    <w:tmpl w:val="C924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F26CC"/>
    <w:multiLevelType w:val="hybridMultilevel"/>
    <w:tmpl w:val="34B6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30F6C"/>
    <w:multiLevelType w:val="hybridMultilevel"/>
    <w:tmpl w:val="86505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B29C1"/>
    <w:multiLevelType w:val="hybridMultilevel"/>
    <w:tmpl w:val="2990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9A"/>
    <w:rsid w:val="00033263"/>
    <w:rsid w:val="000334C1"/>
    <w:rsid w:val="0008719E"/>
    <w:rsid w:val="000873F6"/>
    <w:rsid w:val="00096827"/>
    <w:rsid w:val="00096D18"/>
    <w:rsid w:val="000B286F"/>
    <w:rsid w:val="000B5562"/>
    <w:rsid w:val="000D134B"/>
    <w:rsid w:val="000F28C5"/>
    <w:rsid w:val="00124ED6"/>
    <w:rsid w:val="00131C5F"/>
    <w:rsid w:val="0015166D"/>
    <w:rsid w:val="00164852"/>
    <w:rsid w:val="00167789"/>
    <w:rsid w:val="00181679"/>
    <w:rsid w:val="00194704"/>
    <w:rsid w:val="001B160B"/>
    <w:rsid w:val="001B51A3"/>
    <w:rsid w:val="001D555E"/>
    <w:rsid w:val="001E3C9D"/>
    <w:rsid w:val="001E7060"/>
    <w:rsid w:val="00203213"/>
    <w:rsid w:val="002068A3"/>
    <w:rsid w:val="00211776"/>
    <w:rsid w:val="00216098"/>
    <w:rsid w:val="002236D5"/>
    <w:rsid w:val="00243756"/>
    <w:rsid w:val="0027193E"/>
    <w:rsid w:val="00271AE4"/>
    <w:rsid w:val="00283215"/>
    <w:rsid w:val="002A4F69"/>
    <w:rsid w:val="002C4E0C"/>
    <w:rsid w:val="002E7306"/>
    <w:rsid w:val="002F5AE7"/>
    <w:rsid w:val="00331DCE"/>
    <w:rsid w:val="00336C6A"/>
    <w:rsid w:val="00352A17"/>
    <w:rsid w:val="00364E1E"/>
    <w:rsid w:val="003674B6"/>
    <w:rsid w:val="0038364D"/>
    <w:rsid w:val="003B4AEF"/>
    <w:rsid w:val="003B6FA6"/>
    <w:rsid w:val="003C3BA2"/>
    <w:rsid w:val="003E17B6"/>
    <w:rsid w:val="004106A6"/>
    <w:rsid w:val="0041276F"/>
    <w:rsid w:val="00415CF3"/>
    <w:rsid w:val="0042643B"/>
    <w:rsid w:val="0043264B"/>
    <w:rsid w:val="00453A7B"/>
    <w:rsid w:val="004548CE"/>
    <w:rsid w:val="00466BE9"/>
    <w:rsid w:val="004747C7"/>
    <w:rsid w:val="004936B2"/>
    <w:rsid w:val="0049375F"/>
    <w:rsid w:val="0049597F"/>
    <w:rsid w:val="004A28EA"/>
    <w:rsid w:val="004B1695"/>
    <w:rsid w:val="004D5F10"/>
    <w:rsid w:val="004F3E9A"/>
    <w:rsid w:val="00506C59"/>
    <w:rsid w:val="0051057B"/>
    <w:rsid w:val="00512F8F"/>
    <w:rsid w:val="005243F0"/>
    <w:rsid w:val="00560C16"/>
    <w:rsid w:val="005725B9"/>
    <w:rsid w:val="005A1DED"/>
    <w:rsid w:val="005B3BBD"/>
    <w:rsid w:val="005E0CC9"/>
    <w:rsid w:val="005E4360"/>
    <w:rsid w:val="00610EEE"/>
    <w:rsid w:val="00631CCE"/>
    <w:rsid w:val="00631F46"/>
    <w:rsid w:val="006369FE"/>
    <w:rsid w:val="00642A8E"/>
    <w:rsid w:val="00657DF6"/>
    <w:rsid w:val="00673318"/>
    <w:rsid w:val="006A1E18"/>
    <w:rsid w:val="006B2BF1"/>
    <w:rsid w:val="006C3D17"/>
    <w:rsid w:val="006C7F5A"/>
    <w:rsid w:val="006D6DF6"/>
    <w:rsid w:val="006E68E3"/>
    <w:rsid w:val="00725DB8"/>
    <w:rsid w:val="00762E8F"/>
    <w:rsid w:val="007853DC"/>
    <w:rsid w:val="00791376"/>
    <w:rsid w:val="007C4344"/>
    <w:rsid w:val="008033ED"/>
    <w:rsid w:val="00814268"/>
    <w:rsid w:val="00831977"/>
    <w:rsid w:val="008525E5"/>
    <w:rsid w:val="008708A5"/>
    <w:rsid w:val="00871D0A"/>
    <w:rsid w:val="00871DB8"/>
    <w:rsid w:val="00872AB8"/>
    <w:rsid w:val="00887E05"/>
    <w:rsid w:val="008A171A"/>
    <w:rsid w:val="008C4A3D"/>
    <w:rsid w:val="008E7069"/>
    <w:rsid w:val="008F180B"/>
    <w:rsid w:val="008F489A"/>
    <w:rsid w:val="008F48B9"/>
    <w:rsid w:val="009017A5"/>
    <w:rsid w:val="009023B2"/>
    <w:rsid w:val="009049BC"/>
    <w:rsid w:val="0092199D"/>
    <w:rsid w:val="00965C27"/>
    <w:rsid w:val="00974E89"/>
    <w:rsid w:val="00990A69"/>
    <w:rsid w:val="00994A76"/>
    <w:rsid w:val="009D646A"/>
    <w:rsid w:val="009F5CA1"/>
    <w:rsid w:val="00A0284C"/>
    <w:rsid w:val="00A32E70"/>
    <w:rsid w:val="00A42B2D"/>
    <w:rsid w:val="00A5046C"/>
    <w:rsid w:val="00A633B0"/>
    <w:rsid w:val="00A70908"/>
    <w:rsid w:val="00A84774"/>
    <w:rsid w:val="00AA1166"/>
    <w:rsid w:val="00AA35A8"/>
    <w:rsid w:val="00AC1A02"/>
    <w:rsid w:val="00AE562D"/>
    <w:rsid w:val="00AE73FB"/>
    <w:rsid w:val="00B06178"/>
    <w:rsid w:val="00B07739"/>
    <w:rsid w:val="00B47F9E"/>
    <w:rsid w:val="00B82139"/>
    <w:rsid w:val="00B8453F"/>
    <w:rsid w:val="00B8533A"/>
    <w:rsid w:val="00B85473"/>
    <w:rsid w:val="00B91253"/>
    <w:rsid w:val="00B93CA7"/>
    <w:rsid w:val="00BA19CA"/>
    <w:rsid w:val="00BD1CA0"/>
    <w:rsid w:val="00BE5968"/>
    <w:rsid w:val="00BE7356"/>
    <w:rsid w:val="00C334E2"/>
    <w:rsid w:val="00C45B31"/>
    <w:rsid w:val="00C52019"/>
    <w:rsid w:val="00C62E97"/>
    <w:rsid w:val="00C80A13"/>
    <w:rsid w:val="00CA0BD3"/>
    <w:rsid w:val="00CB3E40"/>
    <w:rsid w:val="00CF22B3"/>
    <w:rsid w:val="00CF55EB"/>
    <w:rsid w:val="00D1538C"/>
    <w:rsid w:val="00D43576"/>
    <w:rsid w:val="00D467A5"/>
    <w:rsid w:val="00D675C8"/>
    <w:rsid w:val="00D76E65"/>
    <w:rsid w:val="00D77360"/>
    <w:rsid w:val="00D8003B"/>
    <w:rsid w:val="00D86385"/>
    <w:rsid w:val="00D95726"/>
    <w:rsid w:val="00D974CD"/>
    <w:rsid w:val="00DA6663"/>
    <w:rsid w:val="00DB472D"/>
    <w:rsid w:val="00DC10FE"/>
    <w:rsid w:val="00DD595C"/>
    <w:rsid w:val="00DE5F88"/>
    <w:rsid w:val="00DE6188"/>
    <w:rsid w:val="00DF2298"/>
    <w:rsid w:val="00E05BFA"/>
    <w:rsid w:val="00E067BA"/>
    <w:rsid w:val="00E37E1E"/>
    <w:rsid w:val="00E7253C"/>
    <w:rsid w:val="00E81960"/>
    <w:rsid w:val="00EB74E8"/>
    <w:rsid w:val="00EC0F79"/>
    <w:rsid w:val="00EE2A6E"/>
    <w:rsid w:val="00EF3B6D"/>
    <w:rsid w:val="00EF5554"/>
    <w:rsid w:val="00F10DAB"/>
    <w:rsid w:val="00F30552"/>
    <w:rsid w:val="00F46BDB"/>
    <w:rsid w:val="00F56B2B"/>
    <w:rsid w:val="00F577D9"/>
    <w:rsid w:val="00F60353"/>
    <w:rsid w:val="00F92DBB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E9F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283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2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B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mitsargar@gmail.com" TargetMode="External"/><Relationship Id="rId18" Type="http://schemas.openxmlformats.org/officeDocument/2006/relationships/hyperlink" Target="tel:(+91)9595666995" TargetMode="External"/><Relationship Id="rId26" Type="http://schemas.openxmlformats.org/officeDocument/2006/relationships/image" Target="media/image12.sv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tel:(+91)%209595%20666995" TargetMode="Externa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yperlink" Target="mailto:amitsargar@gmail.com" TargetMode="External"/><Relationship Id="rId20" Type="http://schemas.openxmlformats.org/officeDocument/2006/relationships/image" Target="media/image6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mitsargar.in/" TargetMode="External"/><Relationship Id="rId24" Type="http://schemas.openxmlformats.org/officeDocument/2006/relationships/image" Target="media/image10.sv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mitsargar.in/" TargetMode="External"/><Relationship Id="rId22" Type="http://schemas.openxmlformats.org/officeDocument/2006/relationships/image" Target="media/image8.sv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argar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CD224E22CB476495109B4E143AF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AE198-08D9-4731-BAD4-0070081D8270}"/>
      </w:docPartPr>
      <w:docPartBody>
        <w:p w:rsidR="00951558" w:rsidRDefault="005D5C7C">
          <w:pPr>
            <w:pStyle w:val="F7CD224E22CB476495109B4E143AFB8C"/>
          </w:pPr>
          <w:r>
            <w:t>A B O U T  M E</w:t>
          </w:r>
        </w:p>
      </w:docPartBody>
    </w:docPart>
    <w:docPart>
      <w:docPartPr>
        <w:name w:val="34D14E2187054D2188D356A7EB26D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0E9A2-DAD4-4803-A56A-4507174A3707}"/>
      </w:docPartPr>
      <w:docPartBody>
        <w:p w:rsidR="00951558" w:rsidRDefault="005D5C7C">
          <w:pPr>
            <w:pStyle w:val="34D14E2187054D2188D356A7EB26DFE0"/>
          </w:pPr>
          <w:r>
            <w:t>Experience</w:t>
          </w:r>
        </w:p>
      </w:docPartBody>
    </w:docPart>
    <w:docPart>
      <w:docPartPr>
        <w:name w:val="CC1821BEB2424016B527A33B4D425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CE017-4463-46EE-9272-FBB4B2BB7081}"/>
      </w:docPartPr>
      <w:docPartBody>
        <w:p w:rsidR="00951558" w:rsidRDefault="005D5C7C">
          <w:pPr>
            <w:pStyle w:val="CC1821BEB2424016B527A33B4D4257C4"/>
          </w:pPr>
          <w:r>
            <w:t>C O N T A C T</w:t>
          </w:r>
        </w:p>
      </w:docPartBody>
    </w:docPart>
    <w:docPart>
      <w:docPartPr>
        <w:name w:val="9EF5ADE7DD4D431A9063E093468FA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EA05F-F3E9-4395-A204-666CF8662B6A}"/>
      </w:docPartPr>
      <w:docPartBody>
        <w:p w:rsidR="00951558" w:rsidRDefault="005D5C7C">
          <w:pPr>
            <w:pStyle w:val="9EF5ADE7DD4D431A9063E093468FA5EE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40"/>
    <w:rsid w:val="001C0F87"/>
    <w:rsid w:val="00281346"/>
    <w:rsid w:val="005D5C7C"/>
    <w:rsid w:val="00605340"/>
    <w:rsid w:val="00632399"/>
    <w:rsid w:val="007A7040"/>
    <w:rsid w:val="00824DF7"/>
    <w:rsid w:val="009276D3"/>
    <w:rsid w:val="00941556"/>
    <w:rsid w:val="00951558"/>
    <w:rsid w:val="009F3C86"/>
    <w:rsid w:val="00A12452"/>
    <w:rsid w:val="00AC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CD224E22CB476495109B4E143AFB8C">
    <w:name w:val="F7CD224E22CB476495109B4E143AFB8C"/>
  </w:style>
  <w:style w:type="paragraph" w:customStyle="1" w:styleId="E54BD9DCD48A4718B87348BC0969AD9D">
    <w:name w:val="E54BD9DCD48A4718B87348BC0969AD9D"/>
  </w:style>
  <w:style w:type="paragraph" w:customStyle="1" w:styleId="5214E8D9FFCE4CBAA97953FA7E057407">
    <w:name w:val="5214E8D9FFCE4CBAA97953FA7E057407"/>
  </w:style>
  <w:style w:type="paragraph" w:customStyle="1" w:styleId="3FB5F00FEECC4B0289475880143816C9">
    <w:name w:val="3FB5F00FEECC4B0289475880143816C9"/>
  </w:style>
  <w:style w:type="paragraph" w:customStyle="1" w:styleId="A0F32C162CB1416E9766C37D6AF5E449">
    <w:name w:val="A0F32C162CB1416E9766C37D6AF5E449"/>
  </w:style>
  <w:style w:type="paragraph" w:customStyle="1" w:styleId="34D14E2187054D2188D356A7EB26DFE0">
    <w:name w:val="34D14E2187054D2188D356A7EB26DFE0"/>
  </w:style>
  <w:style w:type="paragraph" w:customStyle="1" w:styleId="E7AC92D3EA274AB989F0A070A4A70EE2">
    <w:name w:val="E7AC92D3EA274AB989F0A070A4A70EE2"/>
  </w:style>
  <w:style w:type="paragraph" w:customStyle="1" w:styleId="CCCE8B1116A540EDAE7ACC88CE215D94">
    <w:name w:val="CCCE8B1116A540EDAE7ACC88CE215D94"/>
  </w:style>
  <w:style w:type="paragraph" w:customStyle="1" w:styleId="139AD7E60FA7420EA9A5A5D1A86998E8">
    <w:name w:val="139AD7E60FA7420EA9A5A5D1A86998E8"/>
  </w:style>
  <w:style w:type="paragraph" w:customStyle="1" w:styleId="5C07891DC1524CB588BAF98725D1E8E4">
    <w:name w:val="5C07891DC1524CB588BAF98725D1E8E4"/>
  </w:style>
  <w:style w:type="paragraph" w:customStyle="1" w:styleId="2D975FCB614D40EC88AD332D14EA492C">
    <w:name w:val="2D975FCB614D40EC88AD332D14EA492C"/>
  </w:style>
  <w:style w:type="paragraph" w:customStyle="1" w:styleId="6EE4897207D248B298E110FC51ACBDA5">
    <w:name w:val="6EE4897207D248B298E110FC51ACBDA5"/>
  </w:style>
  <w:style w:type="paragraph" w:customStyle="1" w:styleId="7DB24DDC98F7498EA423472F35E34A4E">
    <w:name w:val="7DB24DDC98F7498EA423472F35E34A4E"/>
  </w:style>
  <w:style w:type="paragraph" w:customStyle="1" w:styleId="5D91EEFCB3AE4EB094697EFDC1D25E4F">
    <w:name w:val="5D91EEFCB3AE4EB094697EFDC1D25E4F"/>
  </w:style>
  <w:style w:type="paragraph" w:customStyle="1" w:styleId="FEC1ADCC2BA64A2386EEF7502472B4B6">
    <w:name w:val="FEC1ADCC2BA64A2386EEF7502472B4B6"/>
  </w:style>
  <w:style w:type="paragraph" w:customStyle="1" w:styleId="BB08D7FBA2E3489C97F81B5ACFAA07E4">
    <w:name w:val="BB08D7FBA2E3489C97F81B5ACFAA07E4"/>
  </w:style>
  <w:style w:type="paragraph" w:customStyle="1" w:styleId="0B47BA3D06F44558B655C0517F9BED17">
    <w:name w:val="0B47BA3D06F44558B655C0517F9BED17"/>
  </w:style>
  <w:style w:type="paragraph" w:customStyle="1" w:styleId="450AB174A6BF49158F19A8A590368E53">
    <w:name w:val="450AB174A6BF49158F19A8A590368E53"/>
  </w:style>
  <w:style w:type="paragraph" w:customStyle="1" w:styleId="A1DF7D338220479F8BD77D55B3E90B34">
    <w:name w:val="A1DF7D338220479F8BD77D55B3E90B34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</w:rPr>
  </w:style>
  <w:style w:type="paragraph" w:customStyle="1" w:styleId="B83458D47C6E4FC890D724A08B350494">
    <w:name w:val="B83458D47C6E4FC890D724A08B350494"/>
  </w:style>
  <w:style w:type="paragraph" w:customStyle="1" w:styleId="CC1821BEB2424016B527A33B4D4257C4">
    <w:name w:val="CC1821BEB2424016B527A33B4D4257C4"/>
  </w:style>
  <w:style w:type="paragraph" w:customStyle="1" w:styleId="225CAA95053F46ECA066F8122C302E70">
    <w:name w:val="225CAA95053F46ECA066F8122C302E70"/>
  </w:style>
  <w:style w:type="paragraph" w:customStyle="1" w:styleId="578CB2CE61D94FCFBE086465150A6AF5">
    <w:name w:val="578CB2CE61D94FCFBE086465150A6AF5"/>
  </w:style>
  <w:style w:type="paragraph" w:customStyle="1" w:styleId="CCC20EC58B95402ABAB48C2F54865EEC">
    <w:name w:val="CCC20EC58B95402ABAB48C2F54865EEC"/>
  </w:style>
  <w:style w:type="paragraph" w:customStyle="1" w:styleId="C6F799960E994152AE3B8E84EDFEBF7D">
    <w:name w:val="C6F799960E994152AE3B8E84EDFEBF7D"/>
  </w:style>
  <w:style w:type="paragraph" w:customStyle="1" w:styleId="9EF5ADE7DD4D431A9063E093468FA5EE">
    <w:name w:val="9EF5ADE7DD4D431A9063E093468FA5EE"/>
  </w:style>
  <w:style w:type="paragraph" w:customStyle="1" w:styleId="07B10DEF14FB4FEDA1C037A6F0167C02">
    <w:name w:val="07B10DEF14FB4FEDA1C037A6F0167C02"/>
  </w:style>
  <w:style w:type="paragraph" w:customStyle="1" w:styleId="76D57BB1867747EEAF57714AF3ED609D">
    <w:name w:val="76D57BB1867747EEAF57714AF3ED609D"/>
  </w:style>
  <w:style w:type="paragraph" w:customStyle="1" w:styleId="3297AD1EE0894468BA638103B4FE314D">
    <w:name w:val="3297AD1EE0894468BA638103B4FE314D"/>
  </w:style>
  <w:style w:type="paragraph" w:customStyle="1" w:styleId="9164252BC284428CA0707BD06747E5A2">
    <w:name w:val="9164252BC284428CA0707BD06747E5A2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</w:rPr>
  </w:style>
  <w:style w:type="paragraph" w:customStyle="1" w:styleId="CBA520CFE76B4C4B97F356EA225AE90E">
    <w:name w:val="CBA520CFE76B4C4B97F356EA225AE90E"/>
  </w:style>
  <w:style w:type="paragraph" w:customStyle="1" w:styleId="6A373256A7A847A1A8365FACA358BEB2">
    <w:name w:val="6A373256A7A847A1A8365FACA358BEB2"/>
  </w:style>
  <w:style w:type="paragraph" w:customStyle="1" w:styleId="5FCB90B077984E54A2450F3BA01ECC4D">
    <w:name w:val="5FCB90B077984E54A2450F3BA01ECC4D"/>
  </w:style>
  <w:style w:type="paragraph" w:customStyle="1" w:styleId="F7B619B7D4674FF9AD19B17BD0052A28">
    <w:name w:val="F7B619B7D4674FF9AD19B17BD0052A28"/>
  </w:style>
  <w:style w:type="paragraph" w:customStyle="1" w:styleId="DB266A46C9C7442EA1A3AB2CD423887F">
    <w:name w:val="DB266A46C9C7442EA1A3AB2CD423887F"/>
  </w:style>
  <w:style w:type="paragraph" w:customStyle="1" w:styleId="3564AE4A70A24CCAB45D127FD8A62D51">
    <w:name w:val="3564AE4A70A24CCAB45D127FD8A62D51"/>
  </w:style>
  <w:style w:type="paragraph" w:customStyle="1" w:styleId="BA00B4D0A14E43E6B34454372452A248">
    <w:name w:val="BA00B4D0A14E43E6B34454372452A248"/>
    <w:rsid w:val="007A7040"/>
  </w:style>
  <w:style w:type="paragraph" w:customStyle="1" w:styleId="F1BD5358525E4721B9016A3FF46E2EC0">
    <w:name w:val="F1BD5358525E4721B9016A3FF46E2EC0"/>
    <w:rsid w:val="007A7040"/>
  </w:style>
  <w:style w:type="paragraph" w:customStyle="1" w:styleId="2356E2B76EC249A48D9043D23FBFB633">
    <w:name w:val="2356E2B76EC249A48D9043D23FBFB633"/>
    <w:rsid w:val="007A7040"/>
  </w:style>
  <w:style w:type="paragraph" w:customStyle="1" w:styleId="F9B95E3BCD364E47B47B2B24EA1A260B">
    <w:name w:val="F9B95E3BCD364E47B47B2B24EA1A260B"/>
    <w:rsid w:val="007A7040"/>
  </w:style>
  <w:style w:type="paragraph" w:customStyle="1" w:styleId="D11CDF037BD541678E598DB22AAA9042">
    <w:name w:val="D11CDF037BD541678E598DB22AAA9042"/>
    <w:rsid w:val="007A7040"/>
  </w:style>
  <w:style w:type="paragraph" w:customStyle="1" w:styleId="03E232CA44844F9F81C6F6C6D45D9622">
    <w:name w:val="03E232CA44844F9F81C6F6C6D45D9622"/>
    <w:rsid w:val="007A7040"/>
  </w:style>
  <w:style w:type="paragraph" w:customStyle="1" w:styleId="7F1B57CB7C11405DA32D0A6FCCDD1C10">
    <w:name w:val="7F1B57CB7C11405DA32D0A6FCCDD1C10"/>
    <w:rsid w:val="007A7040"/>
  </w:style>
  <w:style w:type="paragraph" w:customStyle="1" w:styleId="DBA1CCF318F44B6EA04D501BC9E2EBD8">
    <w:name w:val="DBA1CCF318F44B6EA04D501BC9E2EBD8"/>
    <w:rsid w:val="007A7040"/>
  </w:style>
  <w:style w:type="paragraph" w:customStyle="1" w:styleId="692E87C4DBA34630BBE7D9CE8EBF1F00">
    <w:name w:val="692E87C4DBA34630BBE7D9CE8EBF1F00"/>
    <w:rsid w:val="007A7040"/>
  </w:style>
  <w:style w:type="paragraph" w:customStyle="1" w:styleId="BEF064E539314DDFAEDAF9ECB4CC6ADF">
    <w:name w:val="BEF064E539314DDFAEDAF9ECB4CC6ADF"/>
    <w:rsid w:val="007A7040"/>
  </w:style>
  <w:style w:type="paragraph" w:customStyle="1" w:styleId="C947B89C5F3D41B7AD6C9B25C3AA2472">
    <w:name w:val="C947B89C5F3D41B7AD6C9B25C3AA2472"/>
    <w:rsid w:val="007A7040"/>
  </w:style>
  <w:style w:type="paragraph" w:customStyle="1" w:styleId="09ABD255C18C4618933B841C33B6D32E">
    <w:name w:val="09ABD255C18C4618933B841C33B6D32E"/>
    <w:rsid w:val="007A7040"/>
  </w:style>
  <w:style w:type="paragraph" w:customStyle="1" w:styleId="E700D274418D42D794809E7F669C2D16">
    <w:name w:val="E700D274418D42D794809E7F669C2D16"/>
    <w:rsid w:val="007A7040"/>
  </w:style>
  <w:style w:type="paragraph" w:customStyle="1" w:styleId="A168D83026EB4C7791BA182D77E08D00">
    <w:name w:val="A168D83026EB4C7791BA182D77E08D00"/>
    <w:rsid w:val="007A7040"/>
  </w:style>
  <w:style w:type="paragraph" w:customStyle="1" w:styleId="D4A57245E0514DF09E9ED145FD75C0B0">
    <w:name w:val="D4A57245E0514DF09E9ED145FD75C0B0"/>
    <w:rsid w:val="007A70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C6A0CA5-7080-433F-AEB8-1D3735FDF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resume.dotx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2019-11-28T07:15:00Z</dcterms:created>
  <dcterms:modified xsi:type="dcterms:W3CDTF">2020-01-09T07:51:00Z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